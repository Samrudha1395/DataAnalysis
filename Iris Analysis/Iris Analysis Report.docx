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930D35" w:rsidP="00C6554A">
      <w:pPr>
        <w:pStyle w:val="Title"/>
      </w:pPr>
      <w:r>
        <w:t>Iris Analysis Report</w:t>
      </w:r>
    </w:p>
    <w:p w:rsidR="00C6554A" w:rsidRPr="00D5413C" w:rsidRDefault="00C6554A" w:rsidP="00C6554A">
      <w:pPr>
        <w:pStyle w:val="Subtitle"/>
      </w:pPr>
    </w:p>
    <w:p w:rsidR="00C6554A" w:rsidRDefault="00930D35" w:rsidP="00C6554A">
      <w:pPr>
        <w:pStyle w:val="ContactInfo"/>
      </w:pPr>
      <w:proofErr w:type="spellStart"/>
      <w:r>
        <w:t>Samrudha</w:t>
      </w:r>
      <w:proofErr w:type="spellEnd"/>
      <w:r>
        <w:t xml:space="preserve"> </w:t>
      </w:r>
      <w:proofErr w:type="spellStart"/>
      <w:r>
        <w:t>Medhekar</w:t>
      </w:r>
      <w:proofErr w:type="spellEnd"/>
      <w:r w:rsidR="00C6554A">
        <w:t xml:space="preserve"> | </w:t>
      </w:r>
      <w:r>
        <w:t>Data Analytics in R</w:t>
      </w:r>
      <w:r w:rsidR="00C6554A">
        <w:t xml:space="preserve"> |</w:t>
      </w:r>
      <w:r w:rsidR="00C6554A" w:rsidRPr="00D5413C">
        <w:t xml:space="preserve"> </w:t>
      </w:r>
      <w:r w:rsidR="00047A5B">
        <w:t>31/07/2018</w:t>
      </w:r>
      <w:bookmarkStart w:id="5" w:name="_GoBack"/>
      <w:bookmarkEnd w:id="5"/>
      <w:r w:rsidR="00C6554A">
        <w:br w:type="page"/>
      </w:r>
    </w:p>
    <w:p w:rsidR="00C6554A" w:rsidRDefault="00930D35" w:rsidP="00C6554A">
      <w:pPr>
        <w:pStyle w:val="Heading1"/>
      </w:pPr>
      <w:r>
        <w:lastRenderedPageBreak/>
        <w:t>Executive</w:t>
      </w:r>
    </w:p>
    <w:p w:rsidR="00734065" w:rsidRDefault="00734065" w:rsidP="00734065">
      <w:r>
        <w:t xml:space="preserve">An extensive analysis </w:t>
      </w:r>
      <w:proofErr w:type="gramStart"/>
      <w:r>
        <w:t>is performed</w:t>
      </w:r>
      <w:proofErr w:type="gramEnd"/>
      <w:r>
        <w:t xml:space="preserve"> on various features and species of Iris flowers and the correlation between them. Predictive techniques </w:t>
      </w:r>
      <w:proofErr w:type="gramStart"/>
      <w:r>
        <w:t>like</w:t>
      </w:r>
      <w:proofErr w:type="gramEnd"/>
      <w:r>
        <w:t xml:space="preserve"> the Decision Tree Algorithm is implemented to predict the species of flowers based on their features.</w:t>
      </w:r>
    </w:p>
    <w:p w:rsidR="006631A4" w:rsidRPr="006631A4" w:rsidRDefault="006631A4" w:rsidP="006631A4">
      <w:pPr>
        <w:numPr>
          <w:ilvl w:val="0"/>
          <w:numId w:val="16"/>
        </w:numPr>
        <w:spacing w:before="100" w:beforeAutospacing="1" w:after="60" w:line="240" w:lineRule="auto"/>
        <w:ind w:left="480" w:right="480"/>
        <w:rPr>
          <w:rFonts w:ascii="Times New Roman" w:eastAsia="Times New Roman" w:hAnsi="Times New Roman" w:cs="Times New Roman"/>
          <w:color w:val="auto"/>
        </w:rPr>
      </w:pPr>
      <w:r w:rsidRPr="006631A4">
        <w:rPr>
          <w:rFonts w:ascii="Times New Roman" w:eastAsia="Times New Roman" w:hAnsi="Times New Roman" w:cs="Times New Roman"/>
          <w:color w:val="auto"/>
        </w:rPr>
        <w:t xml:space="preserve">There are 150 observations with </w:t>
      </w:r>
      <w:proofErr w:type="gramStart"/>
      <w:r w:rsidRPr="006631A4">
        <w:rPr>
          <w:rFonts w:ascii="Times New Roman" w:eastAsia="Times New Roman" w:hAnsi="Times New Roman" w:cs="Times New Roman"/>
          <w:color w:val="auto"/>
        </w:rPr>
        <w:t>4</w:t>
      </w:r>
      <w:proofErr w:type="gramEnd"/>
      <w:r w:rsidRPr="006631A4">
        <w:rPr>
          <w:rFonts w:ascii="Times New Roman" w:eastAsia="Times New Roman" w:hAnsi="Times New Roman" w:cs="Times New Roman"/>
          <w:color w:val="auto"/>
        </w:rPr>
        <w:t xml:space="preserve"> features each (sepal length, sepal width, petal length, petal width).</w:t>
      </w:r>
    </w:p>
    <w:p w:rsidR="006631A4" w:rsidRPr="006631A4" w:rsidRDefault="006631A4" w:rsidP="006631A4">
      <w:pPr>
        <w:numPr>
          <w:ilvl w:val="0"/>
          <w:numId w:val="16"/>
        </w:numPr>
        <w:spacing w:before="100" w:beforeAutospacing="1" w:after="60" w:line="240" w:lineRule="auto"/>
        <w:ind w:left="480" w:right="480"/>
        <w:rPr>
          <w:rFonts w:ascii="Times New Roman" w:eastAsia="Times New Roman" w:hAnsi="Times New Roman" w:cs="Times New Roman"/>
          <w:color w:val="auto"/>
        </w:rPr>
      </w:pPr>
      <w:r w:rsidRPr="006631A4">
        <w:rPr>
          <w:rFonts w:ascii="Times New Roman" w:eastAsia="Times New Roman" w:hAnsi="Times New Roman" w:cs="Times New Roman"/>
          <w:color w:val="auto"/>
        </w:rPr>
        <w:t xml:space="preserve">There are no null values, so we </w:t>
      </w:r>
      <w:proofErr w:type="gramStart"/>
      <w:r w:rsidRPr="006631A4">
        <w:rPr>
          <w:rFonts w:ascii="Times New Roman" w:eastAsia="Times New Roman" w:hAnsi="Times New Roman" w:cs="Times New Roman"/>
          <w:color w:val="auto"/>
        </w:rPr>
        <w:t>don't</w:t>
      </w:r>
      <w:proofErr w:type="gramEnd"/>
      <w:r w:rsidRPr="006631A4">
        <w:rPr>
          <w:rFonts w:ascii="Times New Roman" w:eastAsia="Times New Roman" w:hAnsi="Times New Roman" w:cs="Times New Roman"/>
          <w:color w:val="auto"/>
        </w:rPr>
        <w:t xml:space="preserve"> have to worry about that.</w:t>
      </w:r>
    </w:p>
    <w:p w:rsidR="006631A4" w:rsidRPr="006631A4" w:rsidRDefault="006631A4" w:rsidP="006631A4">
      <w:pPr>
        <w:numPr>
          <w:ilvl w:val="0"/>
          <w:numId w:val="16"/>
        </w:numPr>
        <w:spacing w:before="100" w:beforeAutospacing="1" w:after="60" w:line="240" w:lineRule="auto"/>
        <w:ind w:left="480" w:right="480"/>
        <w:rPr>
          <w:rFonts w:ascii="Times New Roman" w:eastAsia="Times New Roman" w:hAnsi="Times New Roman" w:cs="Times New Roman"/>
          <w:color w:val="auto"/>
        </w:rPr>
      </w:pPr>
      <w:r w:rsidRPr="006631A4">
        <w:rPr>
          <w:rFonts w:ascii="Times New Roman" w:eastAsia="Times New Roman" w:hAnsi="Times New Roman" w:cs="Times New Roman"/>
          <w:color w:val="auto"/>
        </w:rPr>
        <w:t>There are 50 observations of each species (</w:t>
      </w:r>
      <w:proofErr w:type="spellStart"/>
      <w:r w:rsidRPr="006631A4">
        <w:rPr>
          <w:rFonts w:ascii="Times New Roman" w:eastAsia="Times New Roman" w:hAnsi="Times New Roman" w:cs="Times New Roman"/>
          <w:color w:val="auto"/>
        </w:rPr>
        <w:t>setosa</w:t>
      </w:r>
      <w:proofErr w:type="spellEnd"/>
      <w:r w:rsidRPr="006631A4">
        <w:rPr>
          <w:rFonts w:ascii="Times New Roman" w:eastAsia="Times New Roman" w:hAnsi="Times New Roman" w:cs="Times New Roman"/>
          <w:color w:val="auto"/>
        </w:rPr>
        <w:t xml:space="preserve">, versicolor, </w:t>
      </w:r>
      <w:proofErr w:type="spellStart"/>
      <w:r w:rsidRPr="006631A4">
        <w:rPr>
          <w:rFonts w:ascii="Times New Roman" w:eastAsia="Times New Roman" w:hAnsi="Times New Roman" w:cs="Times New Roman"/>
          <w:color w:val="auto"/>
        </w:rPr>
        <w:t>virginica</w:t>
      </w:r>
      <w:proofErr w:type="spellEnd"/>
      <w:r w:rsidRPr="006631A4">
        <w:rPr>
          <w:rFonts w:ascii="Times New Roman" w:eastAsia="Times New Roman" w:hAnsi="Times New Roman" w:cs="Times New Roman"/>
          <w:color w:val="auto"/>
        </w:rPr>
        <w:t>).</w:t>
      </w:r>
    </w:p>
    <w:p w:rsidR="00C6554A" w:rsidRPr="00D5413C" w:rsidRDefault="009A6853" w:rsidP="00C6554A">
      <w:pPr>
        <w:pStyle w:val="Heading2"/>
      </w:pPr>
      <w:r>
        <w:t>INtroduction</w:t>
      </w:r>
    </w:p>
    <w:p w:rsidR="00732ED0" w:rsidRDefault="00BC3CE6" w:rsidP="00732ED0">
      <w:proofErr w:type="gramStart"/>
      <w:r>
        <w:t>The data</w:t>
      </w:r>
      <w:r w:rsidR="008C4FB8">
        <w:t xml:space="preserve"> analysis </w:t>
      </w:r>
      <w:r>
        <w:t xml:space="preserve">on the Iris dataset </w:t>
      </w:r>
      <w:r w:rsidR="008C4FB8">
        <w:t>was performed</w:t>
      </w:r>
      <w:r>
        <w:t xml:space="preserve"> by </w:t>
      </w:r>
      <w:proofErr w:type="spellStart"/>
      <w:r>
        <w:t>Samrudha</w:t>
      </w:r>
      <w:proofErr w:type="spellEnd"/>
      <w:r>
        <w:t xml:space="preserve"> </w:t>
      </w:r>
      <w:proofErr w:type="spellStart"/>
      <w:r>
        <w:t>Medhekar</w:t>
      </w:r>
      <w:proofErr w:type="spellEnd"/>
      <w:proofErr w:type="gramEnd"/>
      <w:r>
        <w:t xml:space="preserve">.  </w:t>
      </w:r>
      <w:r w:rsidR="00732ED0">
        <w:t xml:space="preserve">We explore the data </w:t>
      </w:r>
      <w:proofErr w:type="gramStart"/>
      <w:r w:rsidR="00732ED0">
        <w:t>to</w:t>
      </w:r>
      <w:proofErr w:type="gramEnd"/>
      <w:r w:rsidR="00732ED0">
        <w:t>:</w:t>
      </w:r>
    </w:p>
    <w:p w:rsidR="00732ED0" w:rsidRDefault="00732ED0" w:rsidP="00732ED0">
      <w:r>
        <w:t>Understand the data</w:t>
      </w:r>
    </w:p>
    <w:p w:rsidR="00732ED0" w:rsidRDefault="00732ED0" w:rsidP="00732ED0">
      <w:r>
        <w:t>Summarize the data</w:t>
      </w:r>
    </w:p>
    <w:p w:rsidR="00732ED0" w:rsidRDefault="00732ED0" w:rsidP="00732ED0">
      <w:r>
        <w:t>Clean and Prune the data</w:t>
      </w:r>
    </w:p>
    <w:p w:rsidR="00732ED0" w:rsidRDefault="00732ED0" w:rsidP="00732ED0">
      <w:r>
        <w:t xml:space="preserve">Understand relationships between </w:t>
      </w:r>
      <w:proofErr w:type="spellStart"/>
      <w:r>
        <w:t>atrributes</w:t>
      </w:r>
      <w:proofErr w:type="spellEnd"/>
    </w:p>
    <w:p w:rsidR="00732ED0" w:rsidRDefault="00732ED0" w:rsidP="00732ED0">
      <w:r>
        <w:t xml:space="preserve">Think about and source other data which </w:t>
      </w:r>
      <w:proofErr w:type="spellStart"/>
      <w:r>
        <w:t>maybe</w:t>
      </w:r>
      <w:proofErr w:type="spellEnd"/>
      <w:r>
        <w:t xml:space="preserve"> useful in answering the question</w:t>
      </w:r>
    </w:p>
    <w:p w:rsidR="008C4FB8" w:rsidRDefault="00732ED0" w:rsidP="00732ED0">
      <w:r>
        <w:t>Get a preliminary feel for the types of models we think would best fit the data</w:t>
      </w:r>
    </w:p>
    <w:p w:rsidR="008C4FB8" w:rsidRDefault="008C4FB8" w:rsidP="009A6853"/>
    <w:p w:rsidR="008C4FB8" w:rsidRDefault="008C4FB8" w:rsidP="008C4FB8">
      <w:pPr>
        <w:pStyle w:val="Heading2"/>
      </w:pPr>
      <w:r>
        <w:t>Background:-</w:t>
      </w:r>
    </w:p>
    <w:p w:rsidR="008C4FB8" w:rsidRDefault="008C4FB8" w:rsidP="008C4FB8">
      <w:pPr>
        <w:pStyle w:val="Heading2"/>
      </w:pPr>
    </w:p>
    <w:p w:rsidR="008C4FB8" w:rsidRDefault="008C4FB8" w:rsidP="008C4FB8">
      <w:r>
        <w:t xml:space="preserve">The Iris flower data set or Fisher's Iris data set is a multivariate data set introduced by the British statistician and biologist Ronald Fisher in his 1936 paper “The use of multiple measurements in taxonomic problems” as an example of linear discriminant analysis. It </w:t>
      </w:r>
      <w:proofErr w:type="gramStart"/>
      <w:r>
        <w:t>is sometimes called</w:t>
      </w:r>
      <w:proofErr w:type="gramEnd"/>
      <w:r>
        <w:t xml:space="preserve"> as Anderson's Iris data set because Edgar Anderson collected the data to quantify the morphologic variation of Iris flowers of three related species. Two of the three species were collected in the </w:t>
      </w:r>
      <w:proofErr w:type="spellStart"/>
      <w:r>
        <w:t>Gaspé</w:t>
      </w:r>
      <w:proofErr w:type="spellEnd"/>
      <w:r>
        <w:t xml:space="preserve"> Peninsula "all from the same pasture, and picked on the same day and measured at the same time by the same person with the same apparatus".</w:t>
      </w:r>
    </w:p>
    <w:p w:rsidR="008C4FB8" w:rsidRDefault="008C4FB8" w:rsidP="008C4FB8">
      <w:r>
        <w:t xml:space="preserve">The data set consists of 50 samples from each of three species of Iris (Iris </w:t>
      </w:r>
      <w:proofErr w:type="spellStart"/>
      <w:r>
        <w:t>setosa</w:t>
      </w:r>
      <w:proofErr w:type="spellEnd"/>
      <w:r>
        <w:t xml:space="preserve">, Iris </w:t>
      </w:r>
      <w:proofErr w:type="spellStart"/>
      <w:r>
        <w:t>virginica</w:t>
      </w:r>
      <w:proofErr w:type="spellEnd"/>
      <w:r>
        <w:t xml:space="preserve"> and Iris versicolor). Four features </w:t>
      </w:r>
      <w:proofErr w:type="gramStart"/>
      <w:r>
        <w:t>were measured</w:t>
      </w:r>
      <w:proofErr w:type="gramEnd"/>
      <w:r>
        <w:t xml:space="preserve"> from each sample: the length and the width of the sepals and petals, in centimeters. Based on the combination of these four features, Fisher developed a linear discriminant model to distinguish the species from each other.</w:t>
      </w:r>
    </w:p>
    <w:p w:rsidR="0022025E" w:rsidRDefault="0022025E" w:rsidP="0022025E">
      <w:pPr>
        <w:pStyle w:val="Heading2"/>
      </w:pPr>
    </w:p>
    <w:p w:rsidR="0022025E" w:rsidRDefault="0022025E" w:rsidP="0022025E">
      <w:pPr>
        <w:pStyle w:val="Heading2"/>
      </w:pPr>
      <w:r>
        <w:t>Purposes:-</w:t>
      </w:r>
    </w:p>
    <w:p w:rsidR="006631A4" w:rsidRDefault="006631A4" w:rsidP="006631A4">
      <w:r>
        <w:t>The dataset</w:t>
      </w:r>
      <w:r w:rsidRPr="006631A4">
        <w:t xml:space="preserve"> describes particular biological characteristics of various types of Iris flowers, specifically, the length and width of both pedals and the sepals, which are part of the flower’s reproductive system.</w:t>
      </w:r>
      <w:r>
        <w:t xml:space="preserve"> </w:t>
      </w:r>
      <w:r w:rsidRPr="006631A4">
        <w:t xml:space="preserve">New types of sorting models and taxonomy algorithms often use the Iris flower data set as an input, to examine how various technologies sort and handle data sets. Programmers </w:t>
      </w:r>
      <w:proofErr w:type="gramStart"/>
      <w:r w:rsidRPr="006631A4">
        <w:t>might, for example, download</w:t>
      </w:r>
      <w:proofErr w:type="gramEnd"/>
      <w:r w:rsidRPr="006631A4">
        <w:t xml:space="preserve"> the Iris flower data set for the purposes of testing a decision tree, or a piece of machine learning software. For this reason, the Iris flower data set </w:t>
      </w:r>
      <w:proofErr w:type="gramStart"/>
      <w:r w:rsidRPr="006631A4">
        <w:t>is built</w:t>
      </w:r>
      <w:proofErr w:type="gramEnd"/>
      <w:r w:rsidRPr="006631A4">
        <w:t xml:space="preserve"> into some coding libraries, in order to make this process easier.</w:t>
      </w:r>
    </w:p>
    <w:p w:rsidR="00BC3CE6" w:rsidRDefault="00BC3CE6" w:rsidP="006631A4"/>
    <w:p w:rsidR="00BC3CE6" w:rsidRDefault="00BC3CE6" w:rsidP="00BC3CE6">
      <w:pPr>
        <w:pStyle w:val="Heading2"/>
      </w:pPr>
      <w:r>
        <w:t xml:space="preserve">Limitations:- </w:t>
      </w:r>
    </w:p>
    <w:p w:rsidR="00352FA4" w:rsidRDefault="00821B3C" w:rsidP="006631A4">
      <w:r>
        <w:t xml:space="preserve">Only </w:t>
      </w:r>
      <w:proofErr w:type="gramStart"/>
      <w:r>
        <w:t>3</w:t>
      </w:r>
      <w:proofErr w:type="gramEnd"/>
      <w:r>
        <w:t xml:space="preserve"> species of Iris flowers are used for analysis, over plenty of other species, which effectively lessens the ability of the machine to predict species features and variations accurately.</w:t>
      </w:r>
    </w:p>
    <w:p w:rsidR="00352FA4" w:rsidRDefault="00352FA4" w:rsidP="00352FA4">
      <w:pPr>
        <w:pStyle w:val="Heading2"/>
      </w:pPr>
      <w:r>
        <w:t xml:space="preserve">Methods:- </w:t>
      </w:r>
    </w:p>
    <w:p w:rsidR="00352FA4" w:rsidRDefault="00352FA4" w:rsidP="00352FA4">
      <w:r>
        <w:t xml:space="preserve">The following methods were used to perform the </w:t>
      </w:r>
      <w:proofErr w:type="gramStart"/>
      <w:r>
        <w:t>analysis :</w:t>
      </w:r>
      <w:proofErr w:type="gramEnd"/>
      <w:r>
        <w:t xml:space="preserve">- </w:t>
      </w:r>
    </w:p>
    <w:p w:rsidR="00352FA4" w:rsidRDefault="00352FA4" w:rsidP="00352FA4">
      <w:pPr>
        <w:pStyle w:val="ListParagraph"/>
        <w:numPr>
          <w:ilvl w:val="0"/>
          <w:numId w:val="17"/>
        </w:numPr>
      </w:pPr>
      <w:r>
        <w:t xml:space="preserve">Summary and </w:t>
      </w:r>
      <w:proofErr w:type="spellStart"/>
      <w:r>
        <w:t>Str</w:t>
      </w:r>
      <w:proofErr w:type="spellEnd"/>
      <w:r>
        <w:t xml:space="preserve"> </w:t>
      </w:r>
      <w:proofErr w:type="gramStart"/>
      <w:r>
        <w:t>function :-</w:t>
      </w:r>
      <w:proofErr w:type="gramEnd"/>
      <w:r>
        <w:t xml:space="preserve"> Summary() and </w:t>
      </w:r>
      <w:proofErr w:type="spellStart"/>
      <w:r>
        <w:t>str</w:t>
      </w:r>
      <w:proofErr w:type="spellEnd"/>
      <w:r>
        <w:t>()  are used for performing exploratory analysis of the dataset to observe the structure and features of the dataset.</w:t>
      </w:r>
    </w:p>
    <w:p w:rsidR="00352FA4" w:rsidRDefault="00352FA4" w:rsidP="00352FA4">
      <w:pPr>
        <w:pStyle w:val="ListParagraph"/>
        <w:numPr>
          <w:ilvl w:val="0"/>
          <w:numId w:val="17"/>
        </w:numPr>
      </w:pPr>
      <w:r>
        <w:t xml:space="preserve">Boxplot () – Boxplot function is used to visualize the results of the summary function in a graphical form. Boxplots </w:t>
      </w:r>
      <w:proofErr w:type="gramStart"/>
      <w:r>
        <w:t>are plotted</w:t>
      </w:r>
      <w:proofErr w:type="gramEnd"/>
      <w:r>
        <w:t xml:space="preserve"> for the </w:t>
      </w:r>
      <w:proofErr w:type="spellStart"/>
      <w:r>
        <w:t>datset</w:t>
      </w:r>
      <w:proofErr w:type="spellEnd"/>
      <w:r>
        <w:t xml:space="preserve"> based on the species. </w:t>
      </w:r>
    </w:p>
    <w:p w:rsidR="00352FA4" w:rsidRDefault="00352FA4" w:rsidP="00352FA4">
      <w:pPr>
        <w:pStyle w:val="ListParagraph"/>
        <w:numPr>
          <w:ilvl w:val="0"/>
          <w:numId w:val="17"/>
        </w:numPr>
      </w:pPr>
      <w:proofErr w:type="gramStart"/>
      <w:r>
        <w:t>Pie(</w:t>
      </w:r>
      <w:proofErr w:type="gramEnd"/>
      <w:r>
        <w:t>) – Pie function is used for plotting the pie chart of the species distribution in the dataset.</w:t>
      </w:r>
    </w:p>
    <w:p w:rsidR="00352FA4" w:rsidRDefault="00352FA4" w:rsidP="00352FA4">
      <w:pPr>
        <w:pStyle w:val="ListParagraph"/>
        <w:numPr>
          <w:ilvl w:val="0"/>
          <w:numId w:val="17"/>
        </w:numPr>
      </w:pPr>
      <w:proofErr w:type="gramStart"/>
      <w:r>
        <w:t>Subset(</w:t>
      </w:r>
      <w:proofErr w:type="gramEnd"/>
      <w:r>
        <w:t>) – Subset method is used to classify the Iris dataset based on the species of the flowers.</w:t>
      </w:r>
    </w:p>
    <w:p w:rsidR="00352FA4" w:rsidRDefault="00352FA4" w:rsidP="00352FA4">
      <w:pPr>
        <w:pStyle w:val="ListParagraph"/>
        <w:numPr>
          <w:ilvl w:val="0"/>
          <w:numId w:val="17"/>
        </w:numPr>
      </w:pPr>
      <w:proofErr w:type="spellStart"/>
      <w:proofErr w:type="gramStart"/>
      <w:r>
        <w:t>Cor</w:t>
      </w:r>
      <w:proofErr w:type="spellEnd"/>
      <w:r>
        <w:t>(</w:t>
      </w:r>
      <w:proofErr w:type="gramEnd"/>
      <w:r>
        <w:t xml:space="preserve">) – </w:t>
      </w:r>
      <w:proofErr w:type="spellStart"/>
      <w:r>
        <w:t>Cor</w:t>
      </w:r>
      <w:proofErr w:type="spellEnd"/>
      <w:r>
        <w:t xml:space="preserve"> () method is used for finding the correlation between different features of the dataset.</w:t>
      </w:r>
    </w:p>
    <w:p w:rsidR="007A4C15" w:rsidRDefault="00352FA4" w:rsidP="007A4C15">
      <w:pPr>
        <w:pStyle w:val="ListParagraph"/>
        <w:numPr>
          <w:ilvl w:val="0"/>
          <w:numId w:val="17"/>
        </w:numPr>
      </w:pPr>
      <w:r>
        <w:t xml:space="preserve">Decision tree </w:t>
      </w:r>
      <w:proofErr w:type="gramStart"/>
      <w:r>
        <w:t>prediction :-</w:t>
      </w:r>
      <w:proofErr w:type="gramEnd"/>
      <w:r>
        <w:t xml:space="preserve">  A decision tree is modelled to predict the species of the flowers based</w:t>
      </w:r>
      <w:r w:rsidR="007A4C15">
        <w:t xml:space="preserve"> on the features in the dataset.</w:t>
      </w:r>
    </w:p>
    <w:p w:rsidR="007A4C15" w:rsidRDefault="007A4C15" w:rsidP="007A4C15">
      <w:pPr>
        <w:ind w:left="360"/>
      </w:pPr>
    </w:p>
    <w:p w:rsidR="007A4C15" w:rsidRDefault="007A4C15" w:rsidP="007A4C15">
      <w:pPr>
        <w:pStyle w:val="Heading2"/>
      </w:pPr>
      <w:r>
        <w:t xml:space="preserve">Sample:- </w:t>
      </w:r>
    </w:p>
    <w:p w:rsidR="007A4C15" w:rsidRDefault="007A4C15" w:rsidP="00917C7B">
      <w:pPr>
        <w:ind w:left="360"/>
      </w:pPr>
      <w:proofErr w:type="gramStart"/>
      <w:r>
        <w:t xml:space="preserve">The analysis was carried out by </w:t>
      </w:r>
      <w:proofErr w:type="spellStart"/>
      <w:r>
        <w:t>Samrudha</w:t>
      </w:r>
      <w:proofErr w:type="spellEnd"/>
      <w:r>
        <w:t xml:space="preserve"> </w:t>
      </w:r>
      <w:proofErr w:type="spellStart"/>
      <w:r>
        <w:t>Medhekar</w:t>
      </w:r>
      <w:proofErr w:type="spellEnd"/>
      <w:proofErr w:type="gramEnd"/>
      <w:r>
        <w:t xml:space="preserve"> under the guidance of </w:t>
      </w:r>
      <w:proofErr w:type="spellStart"/>
      <w:r>
        <w:t>Neeraj</w:t>
      </w:r>
      <w:proofErr w:type="spellEnd"/>
      <w:r>
        <w:t xml:space="preserve"> Sir for </w:t>
      </w:r>
      <w:proofErr w:type="spellStart"/>
      <w:r>
        <w:t>Suven</w:t>
      </w:r>
      <w:proofErr w:type="spellEnd"/>
      <w:r>
        <w:t xml:space="preserve"> Consultants.</w:t>
      </w:r>
    </w:p>
    <w:p w:rsidR="007A4C15" w:rsidRDefault="007A4C15" w:rsidP="007A4C15">
      <w:pPr>
        <w:pStyle w:val="Heading2"/>
      </w:pPr>
      <w:r>
        <w:lastRenderedPageBreak/>
        <w:t xml:space="preserve">Instrumentation:- </w:t>
      </w:r>
    </w:p>
    <w:p w:rsidR="007A4C15" w:rsidRDefault="007A4C15" w:rsidP="007A4C15">
      <w:pPr>
        <w:ind w:left="360"/>
      </w:pPr>
      <w:r>
        <w:t xml:space="preserve">The following tools and libraries </w:t>
      </w:r>
      <w:proofErr w:type="gramStart"/>
      <w:r>
        <w:t>were used</w:t>
      </w:r>
      <w:proofErr w:type="gramEnd"/>
      <w:r>
        <w:t xml:space="preserve"> to perform the analysis:-</w:t>
      </w:r>
    </w:p>
    <w:p w:rsidR="007A4C15" w:rsidRDefault="007A4C15" w:rsidP="007A4C15">
      <w:pPr>
        <w:pStyle w:val="ListParagraph"/>
        <w:numPr>
          <w:ilvl w:val="0"/>
          <w:numId w:val="18"/>
        </w:numPr>
      </w:pPr>
      <w:r>
        <w:t xml:space="preserve">R </w:t>
      </w:r>
      <w:proofErr w:type="gramStart"/>
      <w:r>
        <w:t>Studio :-</w:t>
      </w:r>
      <w:proofErr w:type="gramEnd"/>
      <w:r>
        <w:t xml:space="preserve"> For performing the analysis in R language.</w:t>
      </w:r>
    </w:p>
    <w:p w:rsidR="007A4C15" w:rsidRDefault="007A4C15" w:rsidP="007A4C15">
      <w:pPr>
        <w:pStyle w:val="ListParagraph"/>
        <w:numPr>
          <w:ilvl w:val="0"/>
          <w:numId w:val="18"/>
        </w:numPr>
      </w:pPr>
      <w:r>
        <w:t xml:space="preserve">MS </w:t>
      </w:r>
      <w:proofErr w:type="gramStart"/>
      <w:r>
        <w:t>Excel :-</w:t>
      </w:r>
      <w:proofErr w:type="gramEnd"/>
      <w:r>
        <w:t xml:space="preserve"> For fetching the dataset.</w:t>
      </w:r>
    </w:p>
    <w:p w:rsidR="007A4C15" w:rsidRDefault="007A4C15" w:rsidP="007A4C15">
      <w:pPr>
        <w:pStyle w:val="ListParagraph"/>
        <w:numPr>
          <w:ilvl w:val="0"/>
          <w:numId w:val="18"/>
        </w:numPr>
      </w:pPr>
      <w:proofErr w:type="gramStart"/>
      <w:r>
        <w:t>Library(</w:t>
      </w:r>
      <w:proofErr w:type="gramEnd"/>
      <w:r>
        <w:t>party) :- For plotting the decision tree.</w:t>
      </w:r>
    </w:p>
    <w:p w:rsidR="007A4C15" w:rsidRDefault="007A4C15" w:rsidP="007A4C15"/>
    <w:p w:rsidR="003D4C65" w:rsidRDefault="0050777A" w:rsidP="003D4C65">
      <w:pPr>
        <w:pStyle w:val="Heading2"/>
      </w:pPr>
      <w:r>
        <w:t>Results</w:t>
      </w:r>
      <w:r w:rsidR="003D4C65">
        <w:t xml:space="preserve">:- </w:t>
      </w:r>
    </w:p>
    <w:p w:rsidR="007A4C15" w:rsidRDefault="003D4C65" w:rsidP="007A4C15">
      <w:r>
        <w:t>The results have shown that classification of the flower species depend on their petal length and petal widths.</w:t>
      </w:r>
      <w:r w:rsidR="00925284">
        <w:t xml:space="preserve"> </w:t>
      </w:r>
    </w:p>
    <w:p w:rsidR="003D4C65" w:rsidRDefault="003D4C65" w:rsidP="007A4C15">
      <w:proofErr w:type="gramStart"/>
      <w:r>
        <w:t>1.The</w:t>
      </w:r>
      <w:proofErr w:type="gramEnd"/>
      <w:r>
        <w:t xml:space="preserve"> flowers havin</w:t>
      </w:r>
      <w:r w:rsidR="0050777A">
        <w:t>g petal lengths greater than 1.9 and petal width greater than 1.7</w:t>
      </w:r>
      <w:r>
        <w:t xml:space="preserve"> belong to the species of Iris </w:t>
      </w:r>
      <w:proofErr w:type="spellStart"/>
      <w:r>
        <w:t>Virginica</w:t>
      </w:r>
      <w:proofErr w:type="spellEnd"/>
      <w:r>
        <w:t>.</w:t>
      </w:r>
    </w:p>
    <w:p w:rsidR="003D4C65" w:rsidRDefault="0050777A" w:rsidP="007A4C15">
      <w:proofErr w:type="gramStart"/>
      <w:r>
        <w:t>2.The</w:t>
      </w:r>
      <w:proofErr w:type="gramEnd"/>
      <w:r>
        <w:t xml:space="preserve"> flowers having petal widths less than 1.7 and petal lengths less than 4.8 belong to the species of Iris Versicolor.</w:t>
      </w:r>
    </w:p>
    <w:p w:rsidR="0050777A" w:rsidRDefault="0050777A" w:rsidP="007A4C15">
      <w:r>
        <w:t xml:space="preserve">3. The flowers having petal lengths less than 1.9 belong to the species of Iris </w:t>
      </w:r>
      <w:proofErr w:type="spellStart"/>
      <w:r>
        <w:t>Setosa</w:t>
      </w:r>
      <w:proofErr w:type="spellEnd"/>
      <w:r>
        <w:t>.</w:t>
      </w:r>
    </w:p>
    <w:p w:rsidR="0050777A" w:rsidRDefault="0050777A" w:rsidP="007A4C15">
      <w:r>
        <w:t xml:space="preserve">4. The flowers having petal widths less than 1.7 and petal lengths greater than 4.8 </w:t>
      </w:r>
      <w:proofErr w:type="gramStart"/>
      <w:r>
        <w:t>are equally distributed</w:t>
      </w:r>
      <w:proofErr w:type="gramEnd"/>
      <w:r>
        <w:t xml:space="preserve"> between the species of Iris </w:t>
      </w:r>
      <w:proofErr w:type="spellStart"/>
      <w:r>
        <w:t>Virginica</w:t>
      </w:r>
      <w:proofErr w:type="spellEnd"/>
      <w:r>
        <w:t xml:space="preserve"> and Iris Versicolor.</w:t>
      </w:r>
    </w:p>
    <w:p w:rsidR="00917C7B" w:rsidRDefault="00917C7B" w:rsidP="007A4C15"/>
    <w:p w:rsidR="00917C7B" w:rsidRDefault="00917C7B" w:rsidP="007A4C15">
      <w:r>
        <w:rPr>
          <w:noProof/>
        </w:rPr>
        <w:drawing>
          <wp:inline distT="0" distB="0" distL="0" distR="0" wp14:anchorId="556521AB" wp14:editId="1FE64D62">
            <wp:extent cx="54864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91180"/>
                    </a:xfrm>
                    <a:prstGeom prst="rect">
                      <a:avLst/>
                    </a:prstGeom>
                  </pic:spPr>
                </pic:pic>
              </a:graphicData>
            </a:graphic>
          </wp:inline>
        </w:drawing>
      </w:r>
    </w:p>
    <w:p w:rsidR="00917C7B" w:rsidRDefault="00917C7B" w:rsidP="007A4C15"/>
    <w:p w:rsidR="00917C7B" w:rsidRDefault="00917C7B" w:rsidP="007A4C15">
      <w:r>
        <w:rPr>
          <w:noProof/>
        </w:rPr>
        <w:lastRenderedPageBreak/>
        <w:drawing>
          <wp:inline distT="0" distB="0" distL="0" distR="0" wp14:anchorId="606DBB22" wp14:editId="4507FDD1">
            <wp:extent cx="5486400"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91180"/>
                    </a:xfrm>
                    <a:prstGeom prst="rect">
                      <a:avLst/>
                    </a:prstGeom>
                  </pic:spPr>
                </pic:pic>
              </a:graphicData>
            </a:graphic>
          </wp:inline>
        </w:drawing>
      </w:r>
    </w:p>
    <w:p w:rsidR="00917C7B" w:rsidRDefault="00917C7B" w:rsidP="007A4C15">
      <w:r>
        <w:rPr>
          <w:noProof/>
        </w:rPr>
        <w:drawing>
          <wp:inline distT="0" distB="0" distL="0" distR="0" wp14:anchorId="225EA093" wp14:editId="0DB78106">
            <wp:extent cx="54864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91180"/>
                    </a:xfrm>
                    <a:prstGeom prst="rect">
                      <a:avLst/>
                    </a:prstGeom>
                  </pic:spPr>
                </pic:pic>
              </a:graphicData>
            </a:graphic>
          </wp:inline>
        </w:drawing>
      </w:r>
    </w:p>
    <w:p w:rsidR="00917C7B" w:rsidRDefault="00917C7B" w:rsidP="007A4C15">
      <w:r>
        <w:rPr>
          <w:noProof/>
        </w:rPr>
        <w:lastRenderedPageBreak/>
        <w:drawing>
          <wp:inline distT="0" distB="0" distL="0" distR="0" wp14:anchorId="462385BB" wp14:editId="74229A1A">
            <wp:extent cx="5486400" cy="309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91180"/>
                    </a:xfrm>
                    <a:prstGeom prst="rect">
                      <a:avLst/>
                    </a:prstGeom>
                  </pic:spPr>
                </pic:pic>
              </a:graphicData>
            </a:graphic>
          </wp:inline>
        </w:drawing>
      </w:r>
    </w:p>
    <w:p w:rsidR="00917C7B" w:rsidRDefault="00917C7B" w:rsidP="007A4C15">
      <w:r>
        <w:rPr>
          <w:noProof/>
        </w:rPr>
        <w:drawing>
          <wp:inline distT="0" distB="0" distL="0" distR="0" wp14:anchorId="1F5CBE26" wp14:editId="7CBB56BA">
            <wp:extent cx="5486400" cy="3091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91180"/>
                    </a:xfrm>
                    <a:prstGeom prst="rect">
                      <a:avLst/>
                    </a:prstGeom>
                  </pic:spPr>
                </pic:pic>
              </a:graphicData>
            </a:graphic>
          </wp:inline>
        </w:drawing>
      </w:r>
    </w:p>
    <w:p w:rsidR="008E6D34" w:rsidRDefault="008E6D34" w:rsidP="007A4C15"/>
    <w:p w:rsidR="00BC3CE6" w:rsidRDefault="008E6D34" w:rsidP="008E6D34">
      <w:pPr>
        <w:pStyle w:val="Heading2"/>
      </w:pPr>
      <w:r>
        <w:t>R</w:t>
      </w:r>
      <w:r w:rsidR="00BC3CE6">
        <w:t>ec</w:t>
      </w:r>
      <w:r>
        <w:t>om</w:t>
      </w:r>
      <w:r w:rsidR="00BC3CE6">
        <w:t>m</w:t>
      </w:r>
      <w:r>
        <w:t>endations:-</w:t>
      </w:r>
      <w:r w:rsidR="00925284">
        <w:t xml:space="preserve"> </w:t>
      </w:r>
    </w:p>
    <w:p w:rsidR="0050777A" w:rsidRDefault="00821B3C" w:rsidP="007A4C15">
      <w:r>
        <w:t xml:space="preserve">The analysis of the data gives satisfactory results in species prediction. It </w:t>
      </w:r>
      <w:proofErr w:type="gramStart"/>
      <w:r>
        <w:t>is recommended</w:t>
      </w:r>
      <w:proofErr w:type="gramEnd"/>
      <w:r>
        <w:t xml:space="preserve"> to make use of more options in charts and plots to effectively visualize the data. Use of predictive algorithms </w:t>
      </w:r>
      <w:proofErr w:type="gramStart"/>
      <w:r>
        <w:t>is also recommended</w:t>
      </w:r>
      <w:proofErr w:type="gramEnd"/>
      <w:r>
        <w:t xml:space="preserve">. The analysis </w:t>
      </w:r>
      <w:proofErr w:type="gramStart"/>
      <w:r>
        <w:t>can be extended</w:t>
      </w:r>
      <w:proofErr w:type="gramEnd"/>
      <w:r>
        <w:t xml:space="preserve"> to different species of flowers and their features.</w:t>
      </w:r>
    </w:p>
    <w:p w:rsidR="0050777A" w:rsidRDefault="00DD4C84" w:rsidP="0050777A">
      <w:pPr>
        <w:pStyle w:val="Heading2"/>
      </w:pPr>
      <w:r>
        <w:lastRenderedPageBreak/>
        <w:t>SUMMARY:-</w:t>
      </w:r>
    </w:p>
    <w:p w:rsidR="00DD4C84" w:rsidRDefault="00DD4C84" w:rsidP="00DD4C84">
      <w:r>
        <w:t xml:space="preserve">The overall findings of the analysis </w:t>
      </w:r>
      <w:r w:rsidR="008E6D34">
        <w:t>indicates a high correlation between sepal length and petal length (87.17%</w:t>
      </w:r>
      <w:proofErr w:type="gramStart"/>
      <w:r w:rsidR="008E6D34">
        <w:t>)  as</w:t>
      </w:r>
      <w:proofErr w:type="gramEnd"/>
      <w:r w:rsidR="008E6D34">
        <w:t xml:space="preserve"> well as between petal length and petal width (96.27%). There are no missing </w:t>
      </w:r>
      <w:proofErr w:type="gramStart"/>
      <w:r w:rsidR="008E6D34">
        <w:t>values</w:t>
      </w:r>
      <w:proofErr w:type="gramEnd"/>
      <w:r w:rsidR="008E6D34">
        <w:t xml:space="preserve"> which makes the data set easy to analyze. The three species are equally distributed, </w:t>
      </w:r>
      <w:proofErr w:type="spellStart"/>
      <w:proofErr w:type="gramStart"/>
      <w:r w:rsidR="008E6D34">
        <w:t>ie</w:t>
      </w:r>
      <w:proofErr w:type="spellEnd"/>
      <w:r w:rsidR="008E6D34">
        <w:t>.,</w:t>
      </w:r>
      <w:proofErr w:type="gramEnd"/>
      <w:r w:rsidR="008E6D34">
        <w:t xml:space="preserve"> each have 50 observations each.</w:t>
      </w:r>
    </w:p>
    <w:p w:rsidR="00DD4C84" w:rsidRDefault="00DD4C84" w:rsidP="00DD4C84">
      <w:pPr>
        <w:pStyle w:val="Heading2"/>
      </w:pPr>
      <w:r>
        <w:t>REFERENCES:-</w:t>
      </w:r>
    </w:p>
    <w:p w:rsidR="00DD4C84" w:rsidRDefault="00A8771E" w:rsidP="00DD4C84">
      <w:hyperlink r:id="rId13" w:history="1">
        <w:r w:rsidR="00DD4C84" w:rsidRPr="00091B21">
          <w:rPr>
            <w:rStyle w:val="Hyperlink"/>
          </w:rPr>
          <w:t>https://www.kaggle.com/antoniolopez/iris-data-visualization-with-r</w:t>
        </w:r>
      </w:hyperlink>
    </w:p>
    <w:p w:rsidR="00DD4C84" w:rsidRDefault="00A8771E" w:rsidP="00DD4C84">
      <w:hyperlink r:id="rId14" w:history="1">
        <w:r w:rsidR="00DD4C84" w:rsidRPr="00091B21">
          <w:rPr>
            <w:rStyle w:val="Hyperlink"/>
          </w:rPr>
          <w:t>https://rpubs.com/rpadebet/269829</w:t>
        </w:r>
      </w:hyperlink>
    </w:p>
    <w:p w:rsidR="00DD4C84" w:rsidRDefault="00A8771E" w:rsidP="00DD4C84">
      <w:hyperlink r:id="rId15" w:history="1">
        <w:r w:rsidR="00DD4C84" w:rsidRPr="00091B21">
          <w:rPr>
            <w:rStyle w:val="Hyperlink"/>
          </w:rPr>
          <w:t>http://msudatascience.com/blog/2016/8/27/quick-analysis-in-r-with-the-iris-dataset</w:t>
        </w:r>
      </w:hyperlink>
    </w:p>
    <w:p w:rsidR="00DD4C84" w:rsidRDefault="00A8771E" w:rsidP="00DD4C84">
      <w:hyperlink r:id="rId16" w:history="1">
        <w:r w:rsidR="008E6D34" w:rsidRPr="00091B21">
          <w:rPr>
            <w:rStyle w:val="Hyperlink"/>
          </w:rPr>
          <w:t>https://rpubs.com/moeransm/intro-iris</w:t>
        </w:r>
      </w:hyperlink>
    </w:p>
    <w:p w:rsidR="008E6D34" w:rsidRDefault="00A8771E" w:rsidP="00DD4C84">
      <w:hyperlink r:id="rId17" w:history="1">
        <w:r w:rsidR="008E6D34" w:rsidRPr="00091B21">
          <w:rPr>
            <w:rStyle w:val="Hyperlink"/>
          </w:rPr>
          <w:t>http://www.lac.inpe.br/~rafael.santos/Docs/R/CAP394/IntroEDA-Iris.html</w:t>
        </w:r>
      </w:hyperlink>
    </w:p>
    <w:p w:rsidR="008E6D34" w:rsidRDefault="008E6D34" w:rsidP="00DD4C84"/>
    <w:p w:rsidR="008E6D34" w:rsidRDefault="008E6D34" w:rsidP="00DD4C84"/>
    <w:p w:rsidR="00DD4C84" w:rsidRPr="00DD4C84" w:rsidRDefault="00DD4C84" w:rsidP="00DD4C84"/>
    <w:p w:rsidR="00DD4C84" w:rsidRPr="00DD4C84" w:rsidRDefault="00DD4C84" w:rsidP="00DD4C84"/>
    <w:p w:rsidR="0050777A" w:rsidRDefault="0050777A" w:rsidP="007A4C15"/>
    <w:p w:rsidR="0050777A" w:rsidRDefault="0050777A" w:rsidP="007A4C15"/>
    <w:p w:rsidR="003D4C65" w:rsidRPr="00352FA4" w:rsidRDefault="003D4C65" w:rsidP="007A4C15"/>
    <w:p w:rsidR="00352FA4" w:rsidRPr="006631A4" w:rsidRDefault="00352FA4" w:rsidP="006631A4"/>
    <w:p w:rsidR="0022025E" w:rsidRPr="0022025E" w:rsidRDefault="0022025E" w:rsidP="0022025E"/>
    <w:p w:rsidR="0022025E" w:rsidRDefault="0022025E" w:rsidP="008C4FB8"/>
    <w:p w:rsidR="0022025E" w:rsidRDefault="0022025E" w:rsidP="008C4FB8"/>
    <w:p w:rsidR="0022025E" w:rsidRPr="008C4FB8" w:rsidRDefault="0022025E" w:rsidP="008C4FB8"/>
    <w:p w:rsidR="008C4FB8" w:rsidRPr="008C4FB8" w:rsidRDefault="008C4FB8" w:rsidP="008C4FB8"/>
    <w:p w:rsidR="008C4FB8" w:rsidRDefault="008C4FB8" w:rsidP="009A6853"/>
    <w:sectPr w:rsidR="008C4FB8">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71E" w:rsidRDefault="00A8771E" w:rsidP="00C6554A">
      <w:pPr>
        <w:spacing w:before="0" w:after="0" w:line="240" w:lineRule="auto"/>
      </w:pPr>
      <w:r>
        <w:separator/>
      </w:r>
    </w:p>
  </w:endnote>
  <w:endnote w:type="continuationSeparator" w:id="0">
    <w:p w:rsidR="00A8771E" w:rsidRDefault="00A8771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047A5B">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71E" w:rsidRDefault="00A8771E" w:rsidP="00C6554A">
      <w:pPr>
        <w:spacing w:before="0" w:after="0" w:line="240" w:lineRule="auto"/>
      </w:pPr>
      <w:r>
        <w:separator/>
      </w:r>
    </w:p>
  </w:footnote>
  <w:footnote w:type="continuationSeparator" w:id="0">
    <w:p w:rsidR="00A8771E" w:rsidRDefault="00A8771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184743D"/>
    <w:multiLevelType w:val="hybridMultilevel"/>
    <w:tmpl w:val="0AC4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65793"/>
    <w:multiLevelType w:val="hybridMultilevel"/>
    <w:tmpl w:val="91725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4150A2"/>
    <w:multiLevelType w:val="multilevel"/>
    <w:tmpl w:val="16BC8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7A322076"/>
    <w:multiLevelType w:val="hybridMultilevel"/>
    <w:tmpl w:val="4918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50DCF"/>
    <w:multiLevelType w:val="hybridMultilevel"/>
    <w:tmpl w:val="F92480A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6"/>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35"/>
    <w:rsid w:val="00041449"/>
    <w:rsid w:val="00047A5B"/>
    <w:rsid w:val="0022025E"/>
    <w:rsid w:val="002554CD"/>
    <w:rsid w:val="00293B83"/>
    <w:rsid w:val="002B4294"/>
    <w:rsid w:val="00333D0D"/>
    <w:rsid w:val="00352FA4"/>
    <w:rsid w:val="003D4C65"/>
    <w:rsid w:val="004C049F"/>
    <w:rsid w:val="005000E2"/>
    <w:rsid w:val="0050777A"/>
    <w:rsid w:val="00580C3E"/>
    <w:rsid w:val="006631A4"/>
    <w:rsid w:val="006A3CE7"/>
    <w:rsid w:val="00732ED0"/>
    <w:rsid w:val="00734065"/>
    <w:rsid w:val="007A4C15"/>
    <w:rsid w:val="00821B3C"/>
    <w:rsid w:val="008C4FB8"/>
    <w:rsid w:val="008E6D34"/>
    <w:rsid w:val="00917C7B"/>
    <w:rsid w:val="00925284"/>
    <w:rsid w:val="00930D35"/>
    <w:rsid w:val="009A6853"/>
    <w:rsid w:val="00A8771E"/>
    <w:rsid w:val="00BC3CE6"/>
    <w:rsid w:val="00C6554A"/>
    <w:rsid w:val="00DD4C84"/>
    <w:rsid w:val="00ED7C44"/>
    <w:rsid w:val="00FA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0F0F9"/>
  <w15:chartTrackingRefBased/>
  <w15:docId w15:val="{C88E163E-F874-4588-915B-8ED1D87A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8C4FB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35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155986">
      <w:bodyDiv w:val="1"/>
      <w:marLeft w:val="0"/>
      <w:marRight w:val="0"/>
      <w:marTop w:val="0"/>
      <w:marBottom w:val="0"/>
      <w:divBdr>
        <w:top w:val="none" w:sz="0" w:space="0" w:color="auto"/>
        <w:left w:val="none" w:sz="0" w:space="0" w:color="auto"/>
        <w:bottom w:val="none" w:sz="0" w:space="0" w:color="auto"/>
        <w:right w:val="none" w:sz="0" w:space="0" w:color="auto"/>
      </w:divBdr>
    </w:div>
    <w:div w:id="1642536339">
      <w:bodyDiv w:val="1"/>
      <w:marLeft w:val="0"/>
      <w:marRight w:val="0"/>
      <w:marTop w:val="0"/>
      <w:marBottom w:val="0"/>
      <w:divBdr>
        <w:top w:val="none" w:sz="0" w:space="0" w:color="auto"/>
        <w:left w:val="none" w:sz="0" w:space="0" w:color="auto"/>
        <w:bottom w:val="none" w:sz="0" w:space="0" w:color="auto"/>
        <w:right w:val="none" w:sz="0" w:space="0" w:color="auto"/>
      </w:divBdr>
    </w:div>
    <w:div w:id="209882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antoniolopez/iris-data-visualization-with-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lac.inpe.br/~rafael.santos/Docs/R/CAP394/IntroEDA-Iris.html" TargetMode="External"/><Relationship Id="rId2" Type="http://schemas.openxmlformats.org/officeDocument/2006/relationships/styles" Target="styles.xml"/><Relationship Id="rId16" Type="http://schemas.openxmlformats.org/officeDocument/2006/relationships/hyperlink" Target="https://rpubs.com/moeransm/intro-ir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msudatascience.com/blog/2016/8/27/quick-analysis-in-r-with-the-iris-datase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pubs.com/rpadebet/2698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R_COMPUTER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363</TotalTime>
  <Pages>1</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A_R_COMPUTERS</dc:creator>
  <cp:keywords/>
  <dc:description/>
  <cp:lastModifiedBy>A_R_COMPUTERS</cp:lastModifiedBy>
  <cp:revision>6</cp:revision>
  <dcterms:created xsi:type="dcterms:W3CDTF">2018-07-29T13:18:00Z</dcterms:created>
  <dcterms:modified xsi:type="dcterms:W3CDTF">2018-07-31T15:00:00Z</dcterms:modified>
</cp:coreProperties>
</file>