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4675C5" w:rsidP="00C6554A">
      <w:pPr>
        <w:pStyle w:val="Title"/>
      </w:pPr>
      <w:r>
        <w:t>Big Mart Sales Analysis</w:t>
      </w:r>
    </w:p>
    <w:p w:rsidR="00C6554A" w:rsidRPr="00D5413C" w:rsidRDefault="00C6554A" w:rsidP="00C6554A">
      <w:pPr>
        <w:pStyle w:val="Subtitle"/>
      </w:pPr>
    </w:p>
    <w:p w:rsidR="00C6554A" w:rsidRDefault="004675C5" w:rsidP="00C6554A">
      <w:pPr>
        <w:pStyle w:val="ContactInfo"/>
      </w:pPr>
      <w:proofErr w:type="spellStart"/>
      <w:r>
        <w:t>Samrudha</w:t>
      </w:r>
      <w:proofErr w:type="spellEnd"/>
      <w:r>
        <w:t xml:space="preserve"> </w:t>
      </w:r>
      <w:proofErr w:type="spellStart"/>
      <w:r>
        <w:t>Medhekar</w:t>
      </w:r>
      <w:proofErr w:type="spellEnd"/>
      <w:r w:rsidR="00C6554A">
        <w:t xml:space="preserve"> | </w:t>
      </w:r>
      <w:r>
        <w:t>Data Analysis in R</w:t>
      </w:r>
      <w:r w:rsidR="00C6554A">
        <w:t xml:space="preserve"> |</w:t>
      </w:r>
      <w:r w:rsidR="00C6554A" w:rsidRPr="00D5413C">
        <w:t xml:space="preserve"> </w:t>
      </w:r>
      <w:r>
        <w:t>31/7/2018</w:t>
      </w:r>
      <w:r w:rsidR="00C6554A">
        <w:br w:type="page"/>
      </w:r>
    </w:p>
    <w:p w:rsidR="00C6554A" w:rsidRDefault="004675C5" w:rsidP="00C6554A">
      <w:pPr>
        <w:pStyle w:val="Heading1"/>
      </w:pPr>
      <w:r>
        <w:lastRenderedPageBreak/>
        <w:t>Executive</w:t>
      </w:r>
    </w:p>
    <w:p w:rsidR="00C6554A" w:rsidRPr="00514122" w:rsidRDefault="00F21535" w:rsidP="004675C5">
      <w:pPr>
        <w:pStyle w:val="ListBullet"/>
        <w:numPr>
          <w:ilvl w:val="0"/>
          <w:numId w:val="0"/>
        </w:numPr>
      </w:pPr>
      <w:r>
        <w:t xml:space="preserve">The Big Mart sales dataset was </w:t>
      </w:r>
      <w:proofErr w:type="spellStart"/>
      <w:r>
        <w:t>analysed</w:t>
      </w:r>
      <w:proofErr w:type="spellEnd"/>
      <w:r>
        <w:t xml:space="preserve"> to predict the sales and find the correlation between different factors influencing the sales, like Item Types, Outlet Types, etc. It </w:t>
      </w:r>
      <w:proofErr w:type="gramStart"/>
      <w:r>
        <w:t>was found</w:t>
      </w:r>
      <w:proofErr w:type="gramEnd"/>
      <w:r>
        <w:t xml:space="preserve"> that sales are </w:t>
      </w:r>
      <w:proofErr w:type="spellStart"/>
      <w:r>
        <w:t>dependant</w:t>
      </w:r>
      <w:proofErr w:type="spellEnd"/>
      <w:r>
        <w:t xml:space="preserve"> on particula</w:t>
      </w:r>
      <w:r w:rsidR="0051518B">
        <w:t>r outlets, their sizes and locations. The outlets that were situated in Tier 3</w:t>
      </w:r>
      <w:proofErr w:type="gramStart"/>
      <w:r w:rsidR="0051518B">
        <w:t>,belonged</w:t>
      </w:r>
      <w:proofErr w:type="gramEnd"/>
      <w:r w:rsidR="0051518B">
        <w:t xml:space="preserve"> to the </w:t>
      </w:r>
      <w:proofErr w:type="spellStart"/>
      <w:r w:rsidR="0051518B">
        <w:t>SuperMarket</w:t>
      </w:r>
      <w:proofErr w:type="spellEnd"/>
      <w:r w:rsidR="0051518B">
        <w:t xml:space="preserve"> Type 1, and medium size had the highest sales than any other.</w:t>
      </w:r>
    </w:p>
    <w:p w:rsidR="00C6554A" w:rsidRDefault="004675C5" w:rsidP="00C6554A">
      <w:pPr>
        <w:pStyle w:val="Heading2"/>
      </w:pPr>
      <w:r>
        <w:t>Introduction</w:t>
      </w:r>
    </w:p>
    <w:p w:rsidR="007F438D" w:rsidRDefault="00B159F0" w:rsidP="007F438D">
      <w:proofErr w:type="gramStart"/>
      <w:r>
        <w:t>The data analysis on the Big Mart</w:t>
      </w:r>
      <w:r w:rsidR="007F438D">
        <w:t xml:space="preserve"> dataset was performed by </w:t>
      </w:r>
      <w:proofErr w:type="spellStart"/>
      <w:r w:rsidR="007F438D">
        <w:t>Samrudha</w:t>
      </w:r>
      <w:proofErr w:type="spellEnd"/>
      <w:r w:rsidR="007F438D">
        <w:t xml:space="preserve"> </w:t>
      </w:r>
      <w:proofErr w:type="spellStart"/>
      <w:r w:rsidR="007F438D">
        <w:t>Medhekar</w:t>
      </w:r>
      <w:proofErr w:type="spellEnd"/>
      <w:proofErr w:type="gramEnd"/>
      <w:r w:rsidR="007F438D">
        <w:t xml:space="preserve">.  We explore the data </w:t>
      </w:r>
      <w:proofErr w:type="gramStart"/>
      <w:r w:rsidR="007F438D">
        <w:t>to</w:t>
      </w:r>
      <w:proofErr w:type="gramEnd"/>
      <w:r w:rsidR="007F438D">
        <w:t>:</w:t>
      </w:r>
    </w:p>
    <w:p w:rsidR="007F438D" w:rsidRDefault="007F438D" w:rsidP="007F438D">
      <w:r>
        <w:t>Understand the data</w:t>
      </w:r>
    </w:p>
    <w:p w:rsidR="007F438D" w:rsidRDefault="007F438D" w:rsidP="007F438D">
      <w:r>
        <w:t>Summarize the data</w:t>
      </w:r>
    </w:p>
    <w:p w:rsidR="007F438D" w:rsidRDefault="007F438D" w:rsidP="007F438D">
      <w:r>
        <w:t>Clean and Prune the data</w:t>
      </w:r>
    </w:p>
    <w:p w:rsidR="007F438D" w:rsidRDefault="007F438D" w:rsidP="007F438D">
      <w:r>
        <w:t xml:space="preserve">Understand relationships between </w:t>
      </w:r>
      <w:proofErr w:type="spellStart"/>
      <w:r>
        <w:t>atrributes</w:t>
      </w:r>
      <w:proofErr w:type="spellEnd"/>
    </w:p>
    <w:p w:rsidR="007F438D" w:rsidRDefault="007F438D" w:rsidP="007F438D">
      <w:r>
        <w:t xml:space="preserve">Think about and source other data which </w:t>
      </w:r>
      <w:proofErr w:type="spellStart"/>
      <w:r>
        <w:t>maybe</w:t>
      </w:r>
      <w:proofErr w:type="spellEnd"/>
      <w:r>
        <w:t xml:space="preserve"> useful in answering the question</w:t>
      </w:r>
    </w:p>
    <w:p w:rsidR="007F438D" w:rsidRDefault="007F438D" w:rsidP="007F438D">
      <w:r>
        <w:t>Get a preliminary feel for the types of models we think would best fit the data</w:t>
      </w:r>
    </w:p>
    <w:p w:rsidR="004675C5" w:rsidRDefault="004675C5" w:rsidP="004675C5"/>
    <w:p w:rsidR="007F438D" w:rsidRDefault="007F438D" w:rsidP="007F438D">
      <w:pPr>
        <w:pStyle w:val="Heading2"/>
      </w:pPr>
      <w:r>
        <w:t xml:space="preserve">background </w:t>
      </w:r>
    </w:p>
    <w:p w:rsidR="007F438D" w:rsidRPr="007F438D" w:rsidRDefault="007F438D" w:rsidP="007F438D">
      <w:proofErr w:type="spellStart"/>
      <w:r w:rsidRPr="007F438D">
        <w:t>BigMart</w:t>
      </w:r>
      <w:proofErr w:type="spellEnd"/>
      <w:r w:rsidRPr="007F438D">
        <w:t xml:space="preserve"> is an </w:t>
      </w:r>
      <w:proofErr w:type="spellStart"/>
      <w:r w:rsidRPr="007F438D">
        <w:t>internatioal</w:t>
      </w:r>
      <w:proofErr w:type="spellEnd"/>
      <w:r w:rsidRPr="007F438D">
        <w:t xml:space="preserve"> brand. </w:t>
      </w:r>
      <w:proofErr w:type="spellStart"/>
      <w:r w:rsidRPr="007F438D">
        <w:t>BigMart</w:t>
      </w:r>
      <w:proofErr w:type="spellEnd"/>
      <w:r w:rsidRPr="007F438D">
        <w:t xml:space="preserve"> </w:t>
      </w:r>
      <w:proofErr w:type="gramStart"/>
      <w:r w:rsidRPr="007F438D">
        <w:t>retail corporation</w:t>
      </w:r>
      <w:proofErr w:type="gramEnd"/>
      <w:r w:rsidRPr="007F438D">
        <w:t xml:space="preserve"> is one of the fastest growing express home delivery food and grocery retail store company covering worldwide. It has over 22,000 products and over 1200 </w:t>
      </w:r>
      <w:proofErr w:type="spellStart"/>
      <w:r w:rsidRPr="007F438D">
        <w:t>brands</w:t>
      </w:r>
      <w:proofErr w:type="gramStart"/>
      <w:r w:rsidRPr="007F438D">
        <w:t>,you</w:t>
      </w:r>
      <w:proofErr w:type="spellEnd"/>
      <w:proofErr w:type="gramEnd"/>
      <w:r w:rsidRPr="007F438D">
        <w:t xml:space="preserve"> will almost get everything you are looking for. It started </w:t>
      </w:r>
      <w:proofErr w:type="spellStart"/>
      <w:proofErr w:type="gramStart"/>
      <w:r w:rsidRPr="007F438D">
        <w:t>it’s</w:t>
      </w:r>
      <w:proofErr w:type="spellEnd"/>
      <w:proofErr w:type="gramEnd"/>
      <w:r w:rsidRPr="007F438D">
        <w:t xml:space="preserve"> journey in 2007 with free home delivery services of food and grocery. In the year of </w:t>
      </w:r>
      <w:proofErr w:type="gramStart"/>
      <w:r w:rsidRPr="007F438D">
        <w:t>2009</w:t>
      </w:r>
      <w:proofErr w:type="gramEnd"/>
      <w:r w:rsidRPr="007F438D">
        <w:t xml:space="preserve"> big mart started its operation through its retail store on small size 100 </w:t>
      </w:r>
      <w:proofErr w:type="spellStart"/>
      <w:r w:rsidRPr="007F438D">
        <w:t>sft</w:t>
      </w:r>
      <w:proofErr w:type="spellEnd"/>
      <w:r w:rsidRPr="007F438D">
        <w:t xml:space="preserve">. </w:t>
      </w:r>
      <w:proofErr w:type="gramStart"/>
      <w:r w:rsidRPr="007F438D">
        <w:t>to</w:t>
      </w:r>
      <w:proofErr w:type="gramEnd"/>
      <w:r w:rsidRPr="007F438D">
        <w:t xml:space="preserve"> 300 </w:t>
      </w:r>
      <w:proofErr w:type="spellStart"/>
      <w:r w:rsidRPr="007F438D">
        <w:t>sft</w:t>
      </w:r>
      <w:proofErr w:type="spellEnd"/>
      <w:r w:rsidRPr="007F438D">
        <w:t xml:space="preserve">. </w:t>
      </w:r>
      <w:proofErr w:type="gramStart"/>
      <w:r w:rsidRPr="007F438D">
        <w:t>area</w:t>
      </w:r>
      <w:proofErr w:type="gramEnd"/>
      <w:r w:rsidRPr="007F438D">
        <w:t xml:space="preserve">. </w:t>
      </w:r>
      <w:proofErr w:type="spellStart"/>
      <w:r w:rsidRPr="007F438D">
        <w:t>BigMart</w:t>
      </w:r>
      <w:proofErr w:type="spellEnd"/>
      <w:r w:rsidRPr="007F438D">
        <w:t xml:space="preserve"> has grocery products, dairy products, organic products, bakery goods and frozen foods.</w:t>
      </w:r>
    </w:p>
    <w:p w:rsidR="007F438D" w:rsidRDefault="007F438D" w:rsidP="004675C5"/>
    <w:p w:rsidR="004675C5" w:rsidRDefault="004675C5" w:rsidP="004675C5"/>
    <w:p w:rsidR="004675C5" w:rsidRDefault="004675C5" w:rsidP="004675C5">
      <w:pPr>
        <w:pStyle w:val="Heading2"/>
      </w:pPr>
      <w:r>
        <w:t>Purposes</w:t>
      </w:r>
    </w:p>
    <w:p w:rsidR="004675C5" w:rsidRDefault="007F438D" w:rsidP="007F438D">
      <w:r>
        <w:t xml:space="preserve">Our field of study is concerned with the sales of </w:t>
      </w:r>
      <w:proofErr w:type="spellStart"/>
      <w:r>
        <w:t>BigMart</w:t>
      </w:r>
      <w:proofErr w:type="spellEnd"/>
      <w:r>
        <w:t xml:space="preserve">. We have the sales data of </w:t>
      </w:r>
      <w:proofErr w:type="spellStart"/>
      <w:r>
        <w:t>BigMart</w:t>
      </w:r>
      <w:proofErr w:type="spellEnd"/>
      <w:r>
        <w:t xml:space="preserve"> of the year 2013. </w:t>
      </w:r>
      <w:proofErr w:type="gramStart"/>
      <w:r>
        <w:t>Also</w:t>
      </w:r>
      <w:proofErr w:type="gramEnd"/>
      <w:r>
        <w:t xml:space="preserve">, certain attributes of each product and store have been defined. Our aim is to determine </w:t>
      </w:r>
      <w:proofErr w:type="gramStart"/>
      <w:r>
        <w:t xml:space="preserve">what are the factors that are affecting the sales of </w:t>
      </w:r>
      <w:proofErr w:type="spellStart"/>
      <w:r>
        <w:t>bigmart</w:t>
      </w:r>
      <w:proofErr w:type="spellEnd"/>
      <w:r>
        <w:t xml:space="preserve"> and build a predictive model for sales</w:t>
      </w:r>
      <w:proofErr w:type="gramEnd"/>
      <w:r>
        <w:t>.</w:t>
      </w:r>
    </w:p>
    <w:p w:rsidR="007F438D" w:rsidRDefault="007F438D" w:rsidP="007F438D">
      <w:r>
        <w:lastRenderedPageBreak/>
        <w:t xml:space="preserve">Main objective of this study is to analyze the properties of the products and stores. Various factors that is </w:t>
      </w:r>
      <w:proofErr w:type="spellStart"/>
      <w:r>
        <w:t>avalibale</w:t>
      </w:r>
      <w:proofErr w:type="spellEnd"/>
      <w:r>
        <w:t xml:space="preserve"> to us for the analysis </w:t>
      </w:r>
      <w:proofErr w:type="gramStart"/>
      <w:r>
        <w:t>are .</w:t>
      </w:r>
      <w:proofErr w:type="gramEnd"/>
      <w:r>
        <w:t xml:space="preserve"> </w:t>
      </w:r>
    </w:p>
    <w:p w:rsidR="007F438D" w:rsidRPr="007F438D" w:rsidRDefault="007F438D" w:rsidP="007F438D">
      <w:pPr>
        <w:rPr>
          <w:b/>
        </w:rPr>
      </w:pPr>
      <w:r w:rsidRPr="007F438D">
        <w:rPr>
          <w:b/>
        </w:rPr>
        <w:t>Store variables:-</w:t>
      </w:r>
    </w:p>
    <w:p w:rsidR="007F438D" w:rsidRDefault="007F438D" w:rsidP="007F438D">
      <w:r>
        <w:t>Store location</w:t>
      </w:r>
    </w:p>
    <w:p w:rsidR="007F438D" w:rsidRDefault="007F438D" w:rsidP="007F438D">
      <w:r>
        <w:t>Store Type</w:t>
      </w:r>
    </w:p>
    <w:p w:rsidR="007F438D" w:rsidRDefault="007F438D" w:rsidP="007F438D">
      <w:r>
        <w:t>Store Size</w:t>
      </w:r>
    </w:p>
    <w:p w:rsidR="007F438D" w:rsidRDefault="007F438D" w:rsidP="007F438D">
      <w:r>
        <w:t>Store establishment year</w:t>
      </w:r>
    </w:p>
    <w:p w:rsidR="007F438D" w:rsidRPr="007F438D" w:rsidRDefault="007F438D" w:rsidP="007F438D">
      <w:pPr>
        <w:rPr>
          <w:b/>
        </w:rPr>
      </w:pPr>
      <w:r w:rsidRPr="007F438D">
        <w:rPr>
          <w:b/>
        </w:rPr>
        <w:t xml:space="preserve">Item </w:t>
      </w:r>
      <w:proofErr w:type="gramStart"/>
      <w:r w:rsidRPr="007F438D">
        <w:rPr>
          <w:b/>
        </w:rPr>
        <w:t>variables :</w:t>
      </w:r>
      <w:proofErr w:type="gramEnd"/>
      <w:r w:rsidRPr="007F438D">
        <w:rPr>
          <w:b/>
        </w:rPr>
        <w:t>-</w:t>
      </w:r>
    </w:p>
    <w:p w:rsidR="007F438D" w:rsidRDefault="007F438D" w:rsidP="007F438D">
      <w:r>
        <w:t>Item identifier</w:t>
      </w:r>
    </w:p>
    <w:p w:rsidR="007F438D" w:rsidRDefault="007F438D" w:rsidP="007F438D">
      <w:r>
        <w:t>Item weight</w:t>
      </w:r>
    </w:p>
    <w:p w:rsidR="007F438D" w:rsidRDefault="007F438D" w:rsidP="007F438D">
      <w:r>
        <w:t>Item fat content</w:t>
      </w:r>
    </w:p>
    <w:p w:rsidR="007F438D" w:rsidRDefault="007F438D" w:rsidP="007F438D">
      <w:r>
        <w:t>Item visibility</w:t>
      </w:r>
    </w:p>
    <w:p w:rsidR="007F438D" w:rsidRDefault="007F438D" w:rsidP="007F438D">
      <w:r>
        <w:t>Item type</w:t>
      </w:r>
    </w:p>
    <w:p w:rsidR="007F438D" w:rsidRDefault="007F438D" w:rsidP="007F438D">
      <w:r>
        <w:t>Item MRP</w:t>
      </w:r>
    </w:p>
    <w:p w:rsidR="007F438D" w:rsidRPr="004675C5" w:rsidRDefault="007F438D" w:rsidP="007F438D">
      <w:r>
        <w:t>Item outlet sales</w:t>
      </w:r>
    </w:p>
    <w:p w:rsidR="004675C5" w:rsidRPr="004675C5" w:rsidRDefault="004675C5" w:rsidP="004675C5"/>
    <w:p w:rsidR="007F438D" w:rsidRDefault="007F438D" w:rsidP="007F438D">
      <w:pPr>
        <w:pStyle w:val="Heading2"/>
      </w:pPr>
      <w:r>
        <w:t>Methods</w:t>
      </w:r>
    </w:p>
    <w:p w:rsidR="007F438D" w:rsidRDefault="007F438D" w:rsidP="007F438D">
      <w:r>
        <w:t xml:space="preserve">The following methods and techniques were used to perform the </w:t>
      </w:r>
      <w:proofErr w:type="gramStart"/>
      <w:r>
        <w:t>analysis :</w:t>
      </w:r>
      <w:proofErr w:type="gramEnd"/>
      <w:r>
        <w:t xml:space="preserve">- </w:t>
      </w:r>
    </w:p>
    <w:p w:rsidR="007F438D" w:rsidRDefault="007F438D" w:rsidP="007F438D">
      <w:pPr>
        <w:pStyle w:val="ListParagraph"/>
        <w:numPr>
          <w:ilvl w:val="0"/>
          <w:numId w:val="16"/>
        </w:numPr>
      </w:pPr>
      <w:proofErr w:type="gramStart"/>
      <w:r>
        <w:t>Dim(</w:t>
      </w:r>
      <w:proofErr w:type="gramEnd"/>
      <w:r>
        <w:t>) – For finding the dimensions of the dataset.</w:t>
      </w:r>
    </w:p>
    <w:p w:rsidR="007F438D" w:rsidRDefault="007F438D" w:rsidP="007F438D">
      <w:pPr>
        <w:pStyle w:val="ListParagraph"/>
        <w:numPr>
          <w:ilvl w:val="0"/>
          <w:numId w:val="16"/>
        </w:numPr>
      </w:pPr>
      <w:proofErr w:type="gramStart"/>
      <w:r>
        <w:t>Is.na(</w:t>
      </w:r>
      <w:proofErr w:type="gramEnd"/>
      <w:r>
        <w:t>) – For finding any missing values.</w:t>
      </w:r>
    </w:p>
    <w:p w:rsidR="007F438D" w:rsidRDefault="007F438D" w:rsidP="007F438D">
      <w:pPr>
        <w:pStyle w:val="ListParagraph"/>
        <w:numPr>
          <w:ilvl w:val="0"/>
          <w:numId w:val="16"/>
        </w:numPr>
      </w:pPr>
      <w:r>
        <w:t xml:space="preserve">Summary and </w:t>
      </w:r>
      <w:proofErr w:type="spellStart"/>
      <w:proofErr w:type="gramStart"/>
      <w:r>
        <w:t>str</w:t>
      </w:r>
      <w:proofErr w:type="spellEnd"/>
      <w:proofErr w:type="gramEnd"/>
      <w:r>
        <w:t xml:space="preserve"> () – For performing exploratory data analysis.</w:t>
      </w:r>
    </w:p>
    <w:p w:rsidR="007F438D" w:rsidRDefault="007F438D" w:rsidP="007F438D">
      <w:pPr>
        <w:pStyle w:val="ListParagraph"/>
        <w:numPr>
          <w:ilvl w:val="0"/>
          <w:numId w:val="16"/>
        </w:numPr>
      </w:pPr>
      <w:proofErr w:type="spellStart"/>
      <w:r>
        <w:t>Ggplot</w:t>
      </w:r>
      <w:proofErr w:type="spellEnd"/>
      <w:r>
        <w:t xml:space="preserve"> + </w:t>
      </w:r>
      <w:proofErr w:type="spellStart"/>
      <w:proofErr w:type="gramStart"/>
      <w:r>
        <w:t>geombar</w:t>
      </w:r>
      <w:proofErr w:type="spellEnd"/>
      <w:r>
        <w:t>(</w:t>
      </w:r>
      <w:proofErr w:type="gramEnd"/>
      <w:r>
        <w:t>) – For plotting the bar plots of various features.</w:t>
      </w:r>
    </w:p>
    <w:p w:rsidR="007F438D" w:rsidRDefault="007F438D" w:rsidP="007F438D">
      <w:pPr>
        <w:pStyle w:val="ListParagraph"/>
        <w:numPr>
          <w:ilvl w:val="0"/>
          <w:numId w:val="16"/>
        </w:numPr>
      </w:pPr>
      <w:proofErr w:type="spellStart"/>
      <w:r>
        <w:t>Rbind</w:t>
      </w:r>
      <w:proofErr w:type="spellEnd"/>
      <w:r>
        <w:t xml:space="preserve"> – To bind the training and test datasets together.</w:t>
      </w:r>
    </w:p>
    <w:p w:rsidR="007F438D" w:rsidRDefault="007F438D" w:rsidP="007F438D">
      <w:pPr>
        <w:pStyle w:val="ListParagraph"/>
        <w:numPr>
          <w:ilvl w:val="0"/>
          <w:numId w:val="16"/>
        </w:numPr>
      </w:pPr>
      <w:r>
        <w:t xml:space="preserve">Lm and </w:t>
      </w:r>
      <w:proofErr w:type="gramStart"/>
      <w:r>
        <w:t>predict(</w:t>
      </w:r>
      <w:proofErr w:type="gramEnd"/>
      <w:r>
        <w:t>) – For performing multiple regression to predict the sales.</w:t>
      </w:r>
    </w:p>
    <w:p w:rsidR="007F438D" w:rsidRDefault="007F438D" w:rsidP="007F438D"/>
    <w:p w:rsidR="00E207B2" w:rsidRDefault="00E207B2" w:rsidP="00E207B2">
      <w:pPr>
        <w:pStyle w:val="Heading2"/>
      </w:pPr>
      <w:r>
        <w:t xml:space="preserve">Sample:- </w:t>
      </w:r>
    </w:p>
    <w:p w:rsidR="00E207B2" w:rsidRDefault="00E207B2" w:rsidP="00E207B2">
      <w:pPr>
        <w:ind w:left="360"/>
      </w:pPr>
      <w:proofErr w:type="gramStart"/>
      <w:r>
        <w:t xml:space="preserve">The analysis was carried out by </w:t>
      </w:r>
      <w:proofErr w:type="spellStart"/>
      <w:r>
        <w:t>Samrudha</w:t>
      </w:r>
      <w:proofErr w:type="spellEnd"/>
      <w:r>
        <w:t xml:space="preserve"> </w:t>
      </w:r>
      <w:proofErr w:type="spellStart"/>
      <w:r>
        <w:t>Medhekar</w:t>
      </w:r>
      <w:proofErr w:type="spellEnd"/>
      <w:proofErr w:type="gramEnd"/>
      <w:r>
        <w:t xml:space="preserve"> under the guidance of </w:t>
      </w:r>
      <w:proofErr w:type="spellStart"/>
      <w:r>
        <w:t>Neeraj</w:t>
      </w:r>
      <w:proofErr w:type="spellEnd"/>
      <w:r>
        <w:t xml:space="preserve"> Sir for </w:t>
      </w:r>
      <w:proofErr w:type="spellStart"/>
      <w:r>
        <w:t>Suven</w:t>
      </w:r>
      <w:proofErr w:type="spellEnd"/>
      <w:r>
        <w:t xml:space="preserve"> Consultants.</w:t>
      </w:r>
    </w:p>
    <w:p w:rsidR="00E207B2" w:rsidRDefault="00E207B2" w:rsidP="00E207B2">
      <w:pPr>
        <w:pStyle w:val="Heading2"/>
      </w:pPr>
    </w:p>
    <w:p w:rsidR="00E207B2" w:rsidRDefault="00E207B2" w:rsidP="00E207B2">
      <w:pPr>
        <w:pStyle w:val="Heading2"/>
      </w:pPr>
      <w:r>
        <w:t xml:space="preserve">Instrumentation:- </w:t>
      </w:r>
    </w:p>
    <w:p w:rsidR="00E207B2" w:rsidRDefault="00E207B2" w:rsidP="00E207B2">
      <w:pPr>
        <w:ind w:left="360"/>
      </w:pPr>
      <w:r>
        <w:t xml:space="preserve">The following tools and libraries </w:t>
      </w:r>
      <w:proofErr w:type="gramStart"/>
      <w:r>
        <w:t>were used</w:t>
      </w:r>
      <w:proofErr w:type="gramEnd"/>
      <w:r>
        <w:t xml:space="preserve"> to perform the analysis:-</w:t>
      </w:r>
    </w:p>
    <w:p w:rsidR="00E207B2" w:rsidRDefault="00E207B2" w:rsidP="00E207B2">
      <w:pPr>
        <w:pStyle w:val="ListParagraph"/>
        <w:numPr>
          <w:ilvl w:val="0"/>
          <w:numId w:val="17"/>
        </w:numPr>
      </w:pPr>
      <w:r>
        <w:t xml:space="preserve">R </w:t>
      </w:r>
      <w:proofErr w:type="gramStart"/>
      <w:r>
        <w:t>Studio :-</w:t>
      </w:r>
      <w:proofErr w:type="gramEnd"/>
      <w:r>
        <w:t xml:space="preserve"> For performing the analysis in R language.</w:t>
      </w:r>
    </w:p>
    <w:p w:rsidR="00E207B2" w:rsidRDefault="00E207B2" w:rsidP="00E207B2">
      <w:pPr>
        <w:pStyle w:val="ListParagraph"/>
        <w:numPr>
          <w:ilvl w:val="0"/>
          <w:numId w:val="17"/>
        </w:numPr>
      </w:pPr>
      <w:r>
        <w:t xml:space="preserve">MS </w:t>
      </w:r>
      <w:proofErr w:type="gramStart"/>
      <w:r>
        <w:t>Excel :-</w:t>
      </w:r>
      <w:proofErr w:type="gramEnd"/>
      <w:r>
        <w:t xml:space="preserve"> For fetching the dataset.</w:t>
      </w:r>
    </w:p>
    <w:p w:rsidR="00E207B2" w:rsidRDefault="00E207B2" w:rsidP="00E207B2">
      <w:pPr>
        <w:pStyle w:val="ListParagraph"/>
        <w:numPr>
          <w:ilvl w:val="0"/>
          <w:numId w:val="17"/>
        </w:numPr>
      </w:pPr>
      <w:proofErr w:type="spellStart"/>
      <w:r>
        <w:t>Ggplot</w:t>
      </w:r>
      <w:proofErr w:type="spellEnd"/>
      <w:r>
        <w:t xml:space="preserve"> </w:t>
      </w:r>
      <w:proofErr w:type="gramStart"/>
      <w:r>
        <w:t>library :-</w:t>
      </w:r>
      <w:proofErr w:type="gramEnd"/>
      <w:r>
        <w:t xml:space="preserve"> For plotting the graphs with sophistication and clarity.</w:t>
      </w:r>
    </w:p>
    <w:p w:rsidR="00E207B2" w:rsidRDefault="00E207B2" w:rsidP="00E207B2">
      <w:pPr>
        <w:pStyle w:val="ListParagraph"/>
        <w:numPr>
          <w:ilvl w:val="0"/>
          <w:numId w:val="17"/>
        </w:numPr>
      </w:pPr>
      <w:r>
        <w:t xml:space="preserve">Libraries </w:t>
      </w:r>
      <w:proofErr w:type="spellStart"/>
      <w:r>
        <w:t>plyr</w:t>
      </w:r>
      <w:proofErr w:type="spellEnd"/>
      <w:r>
        <w:t xml:space="preserve"> and </w:t>
      </w:r>
      <w:proofErr w:type="spellStart"/>
      <w:proofErr w:type="gramStart"/>
      <w:r>
        <w:t>dplyr</w:t>
      </w:r>
      <w:proofErr w:type="spellEnd"/>
      <w:r>
        <w:t xml:space="preserve"> :-</w:t>
      </w:r>
      <w:proofErr w:type="gramEnd"/>
      <w:r>
        <w:t xml:space="preserve"> </w:t>
      </w:r>
      <w:r w:rsidR="0015264A">
        <w:t>For data manipulation and splitting.</w:t>
      </w:r>
    </w:p>
    <w:p w:rsidR="0015264A" w:rsidRDefault="0015264A" w:rsidP="0015264A"/>
    <w:p w:rsidR="00A553F2" w:rsidRDefault="00A553F2" w:rsidP="00A553F2">
      <w:pPr>
        <w:pStyle w:val="Heading2"/>
      </w:pPr>
      <w:r>
        <w:t xml:space="preserve">results </w:t>
      </w:r>
    </w:p>
    <w:p w:rsidR="002E25B5" w:rsidRDefault="00F21535" w:rsidP="00F21535">
      <w:r>
        <w:t>T</w:t>
      </w:r>
      <w:r w:rsidRPr="00F21535">
        <w:t xml:space="preserve">here is a moderate correlation between an Item’s MRP at a Big Mart location and that item’s sales at that location. </w:t>
      </w:r>
      <w:proofErr w:type="gramStart"/>
      <w:r w:rsidRPr="00F21535">
        <w:t>Also</w:t>
      </w:r>
      <w:proofErr w:type="gramEnd"/>
      <w:r w:rsidRPr="00F21535">
        <w:t xml:space="preserve"> the smallest locations produced the lowest sales. However, the largest location did not produce the highest sales. The location that produced the highest sales was the OUT027 location. This location was Supermarket Type3 and its size was medium. This outlet performed much better than any other location. Its median </w:t>
      </w:r>
      <w:proofErr w:type="spellStart"/>
      <w:r w:rsidRPr="00F21535">
        <w:t>Item_Outlet_Sales</w:t>
      </w:r>
      <w:proofErr w:type="spellEnd"/>
      <w:r w:rsidRPr="00F21535">
        <w:t xml:space="preserve"> were 3364.95. The location that was second was the OUT035 location, which had a median </w:t>
      </w:r>
      <w:proofErr w:type="spellStart"/>
      <w:r w:rsidRPr="00F21535">
        <w:t>Item_Outlet_Sales</w:t>
      </w:r>
      <w:proofErr w:type="spellEnd"/>
      <w:r w:rsidRPr="00F21535">
        <w:t xml:space="preserve"> of 2109.25.</w:t>
      </w:r>
      <w:r w:rsidR="00E57759">
        <w:t xml:space="preserve"> </w:t>
      </w:r>
    </w:p>
    <w:p w:rsidR="00E57759" w:rsidRDefault="00E57759" w:rsidP="00F21535">
      <w:r>
        <w:rPr>
          <w:noProof/>
        </w:rPr>
        <w:drawing>
          <wp:inline distT="0" distB="0" distL="0" distR="0" wp14:anchorId="25B97A5D" wp14:editId="4B3B3987">
            <wp:extent cx="5486400" cy="309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91180"/>
                    </a:xfrm>
                    <a:prstGeom prst="rect">
                      <a:avLst/>
                    </a:prstGeom>
                  </pic:spPr>
                </pic:pic>
              </a:graphicData>
            </a:graphic>
          </wp:inline>
        </w:drawing>
      </w:r>
    </w:p>
    <w:p w:rsidR="00E57759" w:rsidRDefault="00E57759" w:rsidP="00F21535">
      <w:r>
        <w:rPr>
          <w:noProof/>
        </w:rPr>
        <w:lastRenderedPageBreak/>
        <w:drawing>
          <wp:inline distT="0" distB="0" distL="0" distR="0" wp14:anchorId="411FB9D8" wp14:editId="553EB61D">
            <wp:extent cx="5486400" cy="3091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91180"/>
                    </a:xfrm>
                    <a:prstGeom prst="rect">
                      <a:avLst/>
                    </a:prstGeom>
                  </pic:spPr>
                </pic:pic>
              </a:graphicData>
            </a:graphic>
          </wp:inline>
        </w:drawing>
      </w:r>
    </w:p>
    <w:p w:rsidR="00E57759" w:rsidRDefault="00E57759" w:rsidP="00F21535">
      <w:r>
        <w:rPr>
          <w:noProof/>
        </w:rPr>
        <w:drawing>
          <wp:inline distT="0" distB="0" distL="0" distR="0" wp14:anchorId="74517D58" wp14:editId="402C1217">
            <wp:extent cx="5486400" cy="3091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91180"/>
                    </a:xfrm>
                    <a:prstGeom prst="rect">
                      <a:avLst/>
                    </a:prstGeom>
                  </pic:spPr>
                </pic:pic>
              </a:graphicData>
            </a:graphic>
          </wp:inline>
        </w:drawing>
      </w:r>
    </w:p>
    <w:p w:rsidR="00F21535" w:rsidRDefault="00B159F0" w:rsidP="00B159F0">
      <w:r>
        <w:rPr>
          <w:noProof/>
        </w:rPr>
        <w:lastRenderedPageBreak/>
        <w:drawing>
          <wp:inline distT="0" distB="0" distL="0" distR="0" wp14:anchorId="7B30F514" wp14:editId="6FF04401">
            <wp:extent cx="5486400" cy="3091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91180"/>
                    </a:xfrm>
                    <a:prstGeom prst="rect">
                      <a:avLst/>
                    </a:prstGeom>
                  </pic:spPr>
                </pic:pic>
              </a:graphicData>
            </a:graphic>
          </wp:inline>
        </w:drawing>
      </w:r>
    </w:p>
    <w:p w:rsidR="002E25B5" w:rsidRDefault="00F21535" w:rsidP="002E25B5">
      <w:pPr>
        <w:pStyle w:val="Heading2"/>
      </w:pPr>
      <w:r>
        <w:t>Recommendations</w:t>
      </w:r>
    </w:p>
    <w:p w:rsidR="00F21535" w:rsidRDefault="00F21535" w:rsidP="00F21535">
      <w:r w:rsidRPr="00F21535">
        <w:t>If Big Mart were to try to increase sales at all locations, it may consider switching more locations to Supermarket Type3. Other things Big Mart could do to increase sales is to see which Items had the highest sales. They may also consider how product visibility affected outlet sales. However, the model built in this report should be good for helping Big Mart predict future sales at its locations.</w:t>
      </w:r>
    </w:p>
    <w:p w:rsidR="00BD6079" w:rsidRDefault="00BD6079" w:rsidP="00F21535"/>
    <w:p w:rsidR="00BD6079" w:rsidRDefault="00BD6079" w:rsidP="00BD6079">
      <w:pPr>
        <w:pStyle w:val="Heading2"/>
      </w:pPr>
      <w:r>
        <w:t>summary</w:t>
      </w:r>
    </w:p>
    <w:p w:rsidR="00A553F2" w:rsidRDefault="005767DC" w:rsidP="0015264A">
      <w:r>
        <w:t xml:space="preserve">The sales analysis suggests that </w:t>
      </w:r>
      <w:proofErr w:type="gramStart"/>
      <w:r>
        <w:t>sales are heavily influenced by outlet types, location and sizes</w:t>
      </w:r>
      <w:proofErr w:type="gramEnd"/>
      <w:r>
        <w:t xml:space="preserve">. The item types also have a contributing factor in the sales, but item fat content, item visibility, and item weight does not matter much. </w:t>
      </w:r>
      <w:bookmarkStart w:id="5" w:name="_GoBack"/>
      <w:bookmarkEnd w:id="5"/>
    </w:p>
    <w:p w:rsidR="005767DC" w:rsidRDefault="005767DC" w:rsidP="0015264A"/>
    <w:p w:rsidR="0015264A" w:rsidRDefault="0015264A" w:rsidP="0015264A">
      <w:pPr>
        <w:pStyle w:val="Heading2"/>
      </w:pPr>
      <w:r>
        <w:t>References</w:t>
      </w:r>
    </w:p>
    <w:p w:rsidR="0084356B" w:rsidRDefault="006C5FD1" w:rsidP="0084356B">
      <w:hyperlink r:id="rId12" w:history="1">
        <w:r w:rsidR="0084356B" w:rsidRPr="00B66677">
          <w:rPr>
            <w:rStyle w:val="Hyperlink"/>
          </w:rPr>
          <w:t>http://www.milanor.net/blog/preparing-the-data-for-modelling-with-r/</w:t>
        </w:r>
      </w:hyperlink>
    </w:p>
    <w:p w:rsidR="0084356B" w:rsidRDefault="006C5FD1" w:rsidP="0084356B">
      <w:hyperlink r:id="rId13" w:history="1">
        <w:r w:rsidR="0084356B" w:rsidRPr="00B66677">
          <w:rPr>
            <w:rStyle w:val="Hyperlink"/>
          </w:rPr>
          <w:t>http://dhrubajitdas44.blogspot.com/2017/10/machine-learning-project-1-big-mart.html</w:t>
        </w:r>
      </w:hyperlink>
    </w:p>
    <w:p w:rsidR="0084356B" w:rsidRDefault="006C5FD1" w:rsidP="0084356B">
      <w:hyperlink r:id="rId14" w:history="1">
        <w:r w:rsidR="0084356B" w:rsidRPr="00B66677">
          <w:rPr>
            <w:rStyle w:val="Hyperlink"/>
          </w:rPr>
          <w:t>https://towardsdatascience.com/data-science-case-study-optimizing-product-placement-in-retail-part-1-2e8b27e16e8d</w:t>
        </w:r>
      </w:hyperlink>
    </w:p>
    <w:p w:rsidR="0084356B" w:rsidRDefault="006C5FD1" w:rsidP="0084356B">
      <w:hyperlink r:id="rId15" w:history="1">
        <w:r w:rsidR="0084356B" w:rsidRPr="00B66677">
          <w:rPr>
            <w:rStyle w:val="Hyperlink"/>
          </w:rPr>
          <w:t>https://www.kaggle.com/aakash2016/big-mart-sales-prediction</w:t>
        </w:r>
      </w:hyperlink>
    </w:p>
    <w:p w:rsidR="0084356B" w:rsidRPr="0084356B" w:rsidRDefault="0084356B" w:rsidP="0084356B"/>
    <w:p w:rsidR="0015264A" w:rsidRDefault="0015264A" w:rsidP="0015264A">
      <w:pPr>
        <w:pStyle w:val="Heading2"/>
      </w:pPr>
      <w:r>
        <w:t xml:space="preserve"> </w:t>
      </w:r>
    </w:p>
    <w:p w:rsidR="0015264A" w:rsidRDefault="0015264A" w:rsidP="0015264A"/>
    <w:p w:rsidR="00E207B2" w:rsidRPr="007F438D" w:rsidRDefault="00E207B2" w:rsidP="007F438D"/>
    <w:p w:rsidR="002C74C0" w:rsidRDefault="006C5FD1" w:rsidP="004675C5"/>
    <w:sectPr w:rsidR="002C74C0">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FD1" w:rsidRDefault="006C5FD1" w:rsidP="00C6554A">
      <w:pPr>
        <w:spacing w:before="0" w:after="0" w:line="240" w:lineRule="auto"/>
      </w:pPr>
      <w:r>
        <w:separator/>
      </w:r>
    </w:p>
  </w:endnote>
  <w:endnote w:type="continuationSeparator" w:id="0">
    <w:p w:rsidR="006C5FD1" w:rsidRDefault="006C5FD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B159F0">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FD1" w:rsidRDefault="006C5FD1" w:rsidP="00C6554A">
      <w:pPr>
        <w:spacing w:before="0" w:after="0" w:line="240" w:lineRule="auto"/>
      </w:pPr>
      <w:r>
        <w:separator/>
      </w:r>
    </w:p>
  </w:footnote>
  <w:footnote w:type="continuationSeparator" w:id="0">
    <w:p w:rsidR="006C5FD1" w:rsidRDefault="006C5FD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49C5F0A"/>
    <w:multiLevelType w:val="hybridMultilevel"/>
    <w:tmpl w:val="5C663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8162E5"/>
    <w:multiLevelType w:val="hybridMultilevel"/>
    <w:tmpl w:val="201C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22076"/>
    <w:multiLevelType w:val="hybridMultilevel"/>
    <w:tmpl w:val="4918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5C5"/>
    <w:rsid w:val="0015264A"/>
    <w:rsid w:val="002415C0"/>
    <w:rsid w:val="002554CD"/>
    <w:rsid w:val="00293B83"/>
    <w:rsid w:val="002B4294"/>
    <w:rsid w:val="002E25B5"/>
    <w:rsid w:val="00333D0D"/>
    <w:rsid w:val="004675C5"/>
    <w:rsid w:val="004C049F"/>
    <w:rsid w:val="005000E2"/>
    <w:rsid w:val="0051518B"/>
    <w:rsid w:val="005767DC"/>
    <w:rsid w:val="006A3CE7"/>
    <w:rsid w:val="006C5FD1"/>
    <w:rsid w:val="007F438D"/>
    <w:rsid w:val="0084356B"/>
    <w:rsid w:val="00A553F2"/>
    <w:rsid w:val="00B159F0"/>
    <w:rsid w:val="00BD6079"/>
    <w:rsid w:val="00C6554A"/>
    <w:rsid w:val="00DE1656"/>
    <w:rsid w:val="00E207B2"/>
    <w:rsid w:val="00E57759"/>
    <w:rsid w:val="00ED7C44"/>
    <w:rsid w:val="00F21535"/>
    <w:rsid w:val="00F7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A2485"/>
  <w15:chartTrackingRefBased/>
  <w15:docId w15:val="{8560659A-96B6-47FD-9A72-3DF59B25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7F4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hrubajitdas44.blogspot.com/2017/10/machine-learning-project-1-big-mar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milanor.net/blog/preparing-the-data-for-modelling-with-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aakash2016/big-mart-sales-predic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data-science-case-study-optimizing-product-placement-in-retail-part-1-2e8b27e16e8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R_COMPUTERS\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467</TotalTime>
  <Pages>7</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A_R_COMPUTERS</dc:creator>
  <cp:keywords/>
  <dc:description/>
  <cp:lastModifiedBy>A_R_COMPUTERS</cp:lastModifiedBy>
  <cp:revision>6</cp:revision>
  <dcterms:created xsi:type="dcterms:W3CDTF">2018-07-31T06:51:00Z</dcterms:created>
  <dcterms:modified xsi:type="dcterms:W3CDTF">2018-07-31T15:17:00Z</dcterms:modified>
</cp:coreProperties>
</file>