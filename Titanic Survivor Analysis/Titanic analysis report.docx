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3A390D" w:rsidP="00C6554A">
      <w:pPr>
        <w:pStyle w:val="Title"/>
      </w:pPr>
      <w:r>
        <w:t>Titanic Survivor Analysis</w:t>
      </w:r>
    </w:p>
    <w:p w:rsidR="00C6554A" w:rsidRPr="00D5413C" w:rsidRDefault="00C6554A" w:rsidP="00C6554A">
      <w:pPr>
        <w:pStyle w:val="Subtitle"/>
      </w:pPr>
    </w:p>
    <w:p w:rsidR="00C6554A" w:rsidRDefault="003A390D" w:rsidP="00C6554A">
      <w:pPr>
        <w:pStyle w:val="ContactInfo"/>
      </w:pPr>
      <w:proofErr w:type="spellStart"/>
      <w:r>
        <w:t>Samrudha</w:t>
      </w:r>
      <w:proofErr w:type="spellEnd"/>
      <w:r>
        <w:t xml:space="preserve"> </w:t>
      </w:r>
      <w:proofErr w:type="spellStart"/>
      <w:r>
        <w:t>Medhekar</w:t>
      </w:r>
      <w:proofErr w:type="spellEnd"/>
      <w:r w:rsidR="00C6554A">
        <w:t xml:space="preserve"> | </w:t>
      </w:r>
      <w:r>
        <w:t>Data Analytics in R</w:t>
      </w:r>
      <w:r w:rsidR="00C6554A">
        <w:t xml:space="preserve"> |</w:t>
      </w:r>
      <w:r w:rsidR="00C6554A" w:rsidRPr="00D5413C">
        <w:t xml:space="preserve"> </w:t>
      </w:r>
      <w:r>
        <w:t>30/07/2018</w:t>
      </w:r>
      <w:r w:rsidR="00C6554A">
        <w:br w:type="page"/>
      </w:r>
    </w:p>
    <w:p w:rsidR="00C6554A" w:rsidRDefault="003A390D" w:rsidP="00C6554A">
      <w:pPr>
        <w:pStyle w:val="Heading1"/>
      </w:pPr>
      <w:r>
        <w:lastRenderedPageBreak/>
        <w:t>Executive</w:t>
      </w:r>
    </w:p>
    <w:p w:rsidR="00C6554A" w:rsidRDefault="00FB5BAD" w:rsidP="00FB5BAD">
      <w:r w:rsidRPr="00FB5BAD">
        <w:t>Using the data set, one can observe whether 891 passengers of the Titanic survived or perished, and the relationship with several variables, including Age, Sex, passenger class, if they had family on-board the ship, their ticket number, how much they paid for their ticket, where they boarded the ship, and their cabin’s location.</w:t>
      </w:r>
    </w:p>
    <w:p w:rsidR="00C6554A" w:rsidRPr="00514122" w:rsidRDefault="00C6554A" w:rsidP="00FB5BAD">
      <w:pPr>
        <w:pStyle w:val="ListBullet"/>
        <w:numPr>
          <w:ilvl w:val="0"/>
          <w:numId w:val="0"/>
        </w:numPr>
        <w:ind w:left="720"/>
      </w:pPr>
    </w:p>
    <w:p w:rsidR="00FB5BAD" w:rsidRPr="00D5413C" w:rsidRDefault="00FB5BAD" w:rsidP="00FB5BAD">
      <w:pPr>
        <w:pStyle w:val="Heading2"/>
      </w:pPr>
      <w:r>
        <w:t>INtroduction</w:t>
      </w:r>
    </w:p>
    <w:p w:rsidR="00FB5BAD" w:rsidRDefault="005B62EE" w:rsidP="00FB5BAD">
      <w:proofErr w:type="gramStart"/>
      <w:r>
        <w:t>The data analysis on the Titanic</w:t>
      </w:r>
      <w:r w:rsidR="00FB5BAD">
        <w:t xml:space="preserve"> dataset was performed by </w:t>
      </w:r>
      <w:proofErr w:type="spellStart"/>
      <w:r w:rsidR="00FB5BAD">
        <w:t>Samrudha</w:t>
      </w:r>
      <w:proofErr w:type="spellEnd"/>
      <w:r w:rsidR="00FB5BAD">
        <w:t xml:space="preserve"> </w:t>
      </w:r>
      <w:proofErr w:type="spellStart"/>
      <w:r w:rsidR="00FB5BAD">
        <w:t>Medhekar</w:t>
      </w:r>
      <w:proofErr w:type="spellEnd"/>
      <w:proofErr w:type="gramEnd"/>
      <w:r w:rsidR="00FB5BAD">
        <w:t xml:space="preserve">.  We explore the data </w:t>
      </w:r>
      <w:proofErr w:type="gramStart"/>
      <w:r w:rsidR="00FB5BAD">
        <w:t>to</w:t>
      </w:r>
      <w:proofErr w:type="gramEnd"/>
      <w:r w:rsidR="00FB5BAD">
        <w:t>:</w:t>
      </w:r>
    </w:p>
    <w:p w:rsidR="00FB5BAD" w:rsidRDefault="00FB5BAD" w:rsidP="00FB5BAD">
      <w:r>
        <w:t>Understand the data</w:t>
      </w:r>
    </w:p>
    <w:p w:rsidR="00FB5BAD" w:rsidRDefault="00FB5BAD" w:rsidP="00FB5BAD">
      <w:r>
        <w:t>Summarize the data</w:t>
      </w:r>
    </w:p>
    <w:p w:rsidR="00FB5BAD" w:rsidRDefault="00FB5BAD" w:rsidP="00FB5BAD">
      <w:r>
        <w:t>Clean and Prune the data</w:t>
      </w:r>
    </w:p>
    <w:p w:rsidR="00FB5BAD" w:rsidRDefault="00FB5BAD" w:rsidP="00FB5BAD">
      <w:r>
        <w:t xml:space="preserve">Understand relationships between </w:t>
      </w:r>
      <w:proofErr w:type="spellStart"/>
      <w:r>
        <w:t>atrributes</w:t>
      </w:r>
      <w:proofErr w:type="spellEnd"/>
    </w:p>
    <w:p w:rsidR="00FB5BAD" w:rsidRDefault="00FB5BAD" w:rsidP="00FB5BAD">
      <w:r>
        <w:t xml:space="preserve">Think about and source other data which </w:t>
      </w:r>
      <w:proofErr w:type="spellStart"/>
      <w:r>
        <w:t>maybe</w:t>
      </w:r>
      <w:proofErr w:type="spellEnd"/>
      <w:r>
        <w:t xml:space="preserve"> useful in answering the question</w:t>
      </w:r>
    </w:p>
    <w:p w:rsidR="00FB5BAD" w:rsidRDefault="00FB5BAD" w:rsidP="00FB5BAD">
      <w:r>
        <w:t>Get a preliminary feel for the types of models we think would best fit the data</w:t>
      </w:r>
    </w:p>
    <w:p w:rsidR="002C74C0" w:rsidRDefault="00D05829" w:rsidP="00FB5BAD"/>
    <w:p w:rsidR="00FB5BAD" w:rsidRPr="00D5413C" w:rsidRDefault="009F547C" w:rsidP="00FB5BAD">
      <w:pPr>
        <w:pStyle w:val="Heading2"/>
      </w:pPr>
      <w:r>
        <w:t>BACKGROUND</w:t>
      </w:r>
    </w:p>
    <w:p w:rsidR="00FB5BAD" w:rsidRDefault="00FB5BAD" w:rsidP="00FB5BAD">
      <w: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FB5BAD" w:rsidRDefault="00FB5BAD" w:rsidP="00FB5BAD">
      <w:r>
        <w:t xml:space="preserve">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w:t>
      </w:r>
      <w:proofErr w:type="gramStart"/>
      <w:r>
        <w:t>upper-class</w:t>
      </w:r>
      <w:proofErr w:type="gramEnd"/>
      <w:r>
        <w:t>.</w:t>
      </w:r>
    </w:p>
    <w:p w:rsidR="009F547C" w:rsidRDefault="009F547C" w:rsidP="00FB5BAD"/>
    <w:p w:rsidR="009F547C" w:rsidRDefault="009F547C" w:rsidP="009F547C">
      <w:pPr>
        <w:pStyle w:val="Heading2"/>
      </w:pPr>
      <w:r>
        <w:t>Purposes</w:t>
      </w:r>
    </w:p>
    <w:p w:rsidR="009F547C" w:rsidRDefault="009F547C" w:rsidP="009F547C">
      <w:r>
        <w:t xml:space="preserve">The purpose of analyzing the data of RMS Titanic is to find the relation between the </w:t>
      </w:r>
      <w:proofErr w:type="gramStart"/>
      <w:r>
        <w:t>number</w:t>
      </w:r>
      <w:proofErr w:type="gramEnd"/>
      <w:r>
        <w:t xml:space="preserve"> of survivors based on various factors, like gender, age, port of embarkation, class. </w:t>
      </w:r>
    </w:p>
    <w:p w:rsidR="009F547C" w:rsidRDefault="009F547C" w:rsidP="009F547C"/>
    <w:p w:rsidR="009F547C" w:rsidRDefault="009F547C" w:rsidP="009F547C">
      <w:pPr>
        <w:pStyle w:val="Heading2"/>
      </w:pPr>
      <w:r>
        <w:lastRenderedPageBreak/>
        <w:t>Limitations</w:t>
      </w:r>
    </w:p>
    <w:p w:rsidR="003275E6" w:rsidRDefault="003275E6" w:rsidP="003275E6">
      <w:pPr>
        <w:pStyle w:val="ListParagraph"/>
        <w:numPr>
          <w:ilvl w:val="0"/>
          <w:numId w:val="18"/>
        </w:numPr>
      </w:pPr>
      <w:r>
        <w:t xml:space="preserve">The data analysis provides the results of only the training set. For a complete analysis, both data sets need to </w:t>
      </w:r>
      <w:proofErr w:type="gramStart"/>
      <w:r>
        <w:t>be taken</w:t>
      </w:r>
      <w:proofErr w:type="gramEnd"/>
      <w:r>
        <w:t xml:space="preserve"> into account.</w:t>
      </w:r>
    </w:p>
    <w:p w:rsidR="003275E6" w:rsidRPr="003275E6" w:rsidRDefault="003275E6" w:rsidP="005B62EE">
      <w:pPr>
        <w:pStyle w:val="ListParagraph"/>
      </w:pPr>
    </w:p>
    <w:p w:rsidR="00D029AC" w:rsidRDefault="00D029AC" w:rsidP="00D029AC"/>
    <w:p w:rsidR="00D029AC" w:rsidRDefault="00D029AC" w:rsidP="00D029AC">
      <w:pPr>
        <w:pStyle w:val="Heading2"/>
      </w:pPr>
      <w:r>
        <w:t>methods</w:t>
      </w:r>
    </w:p>
    <w:p w:rsidR="00D029AC" w:rsidRDefault="000A6CED" w:rsidP="00D029AC">
      <w:r>
        <w:t xml:space="preserve">The following methods and techniques </w:t>
      </w:r>
      <w:proofErr w:type="gramStart"/>
      <w:r>
        <w:t>were used</w:t>
      </w:r>
      <w:proofErr w:type="gramEnd"/>
      <w:r>
        <w:t xml:space="preserve"> in the analysis of the dataset:-</w:t>
      </w:r>
    </w:p>
    <w:p w:rsidR="000A6CED" w:rsidRDefault="000A6CED" w:rsidP="000A6CED">
      <w:pPr>
        <w:pStyle w:val="ListParagraph"/>
        <w:numPr>
          <w:ilvl w:val="0"/>
          <w:numId w:val="16"/>
        </w:numPr>
      </w:pPr>
      <w:proofErr w:type="spellStart"/>
      <w:r>
        <w:t>As.factor</w:t>
      </w:r>
      <w:proofErr w:type="spellEnd"/>
      <w:r>
        <w:t xml:space="preserve"> function – To convert columns with categorical data into factor columns.</w:t>
      </w:r>
    </w:p>
    <w:p w:rsidR="000A6CED" w:rsidRDefault="000A6CED" w:rsidP="000A6CED">
      <w:pPr>
        <w:pStyle w:val="ListParagraph"/>
        <w:numPr>
          <w:ilvl w:val="0"/>
          <w:numId w:val="16"/>
        </w:numPr>
      </w:pPr>
      <w:r>
        <w:t xml:space="preserve">Summary and </w:t>
      </w:r>
      <w:proofErr w:type="spellStart"/>
      <w:proofErr w:type="gramStart"/>
      <w:r>
        <w:t>str</w:t>
      </w:r>
      <w:proofErr w:type="spellEnd"/>
      <w:proofErr w:type="gramEnd"/>
      <w:r>
        <w:t xml:space="preserve"> function </w:t>
      </w:r>
      <w:r w:rsidR="009F7F7A">
        <w:t>–</w:t>
      </w:r>
      <w:r>
        <w:t xml:space="preserve"> </w:t>
      </w:r>
      <w:r w:rsidR="009F7F7A">
        <w:t>To perform exploratory data analysis.</w:t>
      </w:r>
    </w:p>
    <w:p w:rsidR="009F7F7A" w:rsidRDefault="009F7F7A" w:rsidP="000A6CED">
      <w:pPr>
        <w:pStyle w:val="ListParagraph"/>
        <w:numPr>
          <w:ilvl w:val="0"/>
          <w:numId w:val="16"/>
        </w:numPr>
      </w:pPr>
      <w:proofErr w:type="spellStart"/>
      <w:proofErr w:type="gramStart"/>
      <w:r>
        <w:t>Na.omit</w:t>
      </w:r>
      <w:proofErr w:type="spellEnd"/>
      <w:r>
        <w:t>(</w:t>
      </w:r>
      <w:proofErr w:type="gramEnd"/>
      <w:r>
        <w:t>) function – To perform data cleaning by removing NAs.</w:t>
      </w:r>
    </w:p>
    <w:p w:rsidR="009F7F7A" w:rsidRDefault="009F7F7A" w:rsidP="000A6CED">
      <w:pPr>
        <w:pStyle w:val="ListParagraph"/>
        <w:numPr>
          <w:ilvl w:val="0"/>
          <w:numId w:val="16"/>
        </w:numPr>
      </w:pPr>
      <w:proofErr w:type="spellStart"/>
      <w:r>
        <w:t>Ifelse</w:t>
      </w:r>
      <w:proofErr w:type="spellEnd"/>
      <w:r>
        <w:t xml:space="preserve"> statement – To group the age variable into adult, child and senior categories.</w:t>
      </w:r>
    </w:p>
    <w:p w:rsidR="009F7F7A" w:rsidRDefault="009F7F7A" w:rsidP="000A6CED">
      <w:pPr>
        <w:pStyle w:val="ListParagraph"/>
        <w:numPr>
          <w:ilvl w:val="0"/>
          <w:numId w:val="16"/>
        </w:numPr>
      </w:pPr>
      <w:proofErr w:type="spellStart"/>
      <w:proofErr w:type="gramStart"/>
      <w:r>
        <w:t>Barplot</w:t>
      </w:r>
      <w:proofErr w:type="spellEnd"/>
      <w:r>
        <w:t>(</w:t>
      </w:r>
      <w:proofErr w:type="gramEnd"/>
      <w:r>
        <w:t>) function – To plot bar plots of different features.</w:t>
      </w:r>
    </w:p>
    <w:p w:rsidR="009F7F7A" w:rsidRDefault="007F7059" w:rsidP="000A6CED">
      <w:pPr>
        <w:pStyle w:val="ListParagraph"/>
        <w:numPr>
          <w:ilvl w:val="0"/>
          <w:numId w:val="16"/>
        </w:numPr>
      </w:pPr>
      <w:proofErr w:type="spellStart"/>
      <w:r>
        <w:t>Anova</w:t>
      </w:r>
      <w:proofErr w:type="spellEnd"/>
      <w:r>
        <w:t xml:space="preserve"> </w:t>
      </w:r>
      <w:proofErr w:type="gramStart"/>
      <w:r>
        <w:t>one way</w:t>
      </w:r>
      <w:proofErr w:type="gramEnd"/>
      <w:r>
        <w:t xml:space="preserve"> analysis</w:t>
      </w:r>
      <w:r w:rsidR="009F7F7A">
        <w:t xml:space="preserve"> – For validating the plots.</w:t>
      </w:r>
    </w:p>
    <w:p w:rsidR="009F7F7A" w:rsidRDefault="009F7F7A" w:rsidP="009F7F7A"/>
    <w:p w:rsidR="009F7F7A" w:rsidRDefault="009F7F7A" w:rsidP="009F7F7A">
      <w:pPr>
        <w:pStyle w:val="Heading2"/>
      </w:pPr>
      <w:r>
        <w:t xml:space="preserve">Sample:- </w:t>
      </w:r>
    </w:p>
    <w:p w:rsidR="009F7F7A" w:rsidRDefault="009F7F7A" w:rsidP="009F7F7A">
      <w:pPr>
        <w:ind w:left="360"/>
      </w:pPr>
      <w:proofErr w:type="gramStart"/>
      <w:r>
        <w:t xml:space="preserve">The analysis was carried out by </w:t>
      </w:r>
      <w:proofErr w:type="spellStart"/>
      <w:r>
        <w:t>Samrudha</w:t>
      </w:r>
      <w:proofErr w:type="spellEnd"/>
      <w:r>
        <w:t xml:space="preserve"> </w:t>
      </w:r>
      <w:proofErr w:type="spellStart"/>
      <w:r>
        <w:t>Medhekar</w:t>
      </w:r>
      <w:proofErr w:type="spellEnd"/>
      <w:proofErr w:type="gramEnd"/>
      <w:r>
        <w:t xml:space="preserve"> under the guidance of </w:t>
      </w:r>
      <w:proofErr w:type="spellStart"/>
      <w:r>
        <w:t>Neeraj</w:t>
      </w:r>
      <w:proofErr w:type="spellEnd"/>
      <w:r>
        <w:t xml:space="preserve"> Sir for </w:t>
      </w:r>
      <w:proofErr w:type="spellStart"/>
      <w:r>
        <w:t>Suven</w:t>
      </w:r>
      <w:proofErr w:type="spellEnd"/>
      <w:r>
        <w:t xml:space="preserve"> Consultants.</w:t>
      </w:r>
    </w:p>
    <w:p w:rsidR="00172E94" w:rsidRDefault="00172E94" w:rsidP="009F7F7A">
      <w:pPr>
        <w:ind w:left="360"/>
      </w:pPr>
    </w:p>
    <w:p w:rsidR="00172E94" w:rsidRDefault="00172E94" w:rsidP="00172E94">
      <w:pPr>
        <w:pStyle w:val="Heading2"/>
      </w:pPr>
      <w:r>
        <w:t xml:space="preserve">Instrumentation:- </w:t>
      </w:r>
    </w:p>
    <w:p w:rsidR="00172E94" w:rsidRDefault="00172E94" w:rsidP="00172E94">
      <w:pPr>
        <w:ind w:left="360"/>
      </w:pPr>
      <w:r>
        <w:t xml:space="preserve">The following tools and libraries </w:t>
      </w:r>
      <w:proofErr w:type="gramStart"/>
      <w:r>
        <w:t>were used</w:t>
      </w:r>
      <w:proofErr w:type="gramEnd"/>
      <w:r>
        <w:t xml:space="preserve"> to perform the analysis:-</w:t>
      </w:r>
    </w:p>
    <w:p w:rsidR="00172E94" w:rsidRDefault="00172E94" w:rsidP="00172E94">
      <w:pPr>
        <w:pStyle w:val="ListParagraph"/>
        <w:numPr>
          <w:ilvl w:val="0"/>
          <w:numId w:val="17"/>
        </w:numPr>
      </w:pPr>
      <w:r>
        <w:t xml:space="preserve">R </w:t>
      </w:r>
      <w:proofErr w:type="gramStart"/>
      <w:r>
        <w:t>Studio :-</w:t>
      </w:r>
      <w:proofErr w:type="gramEnd"/>
      <w:r>
        <w:t xml:space="preserve"> For performing the analysis in R language.</w:t>
      </w:r>
    </w:p>
    <w:p w:rsidR="00172E94" w:rsidRDefault="00172E94" w:rsidP="00172E94">
      <w:pPr>
        <w:pStyle w:val="ListParagraph"/>
        <w:numPr>
          <w:ilvl w:val="0"/>
          <w:numId w:val="17"/>
        </w:numPr>
      </w:pPr>
      <w:r>
        <w:t xml:space="preserve">MS </w:t>
      </w:r>
      <w:proofErr w:type="gramStart"/>
      <w:r>
        <w:t>Excel :-</w:t>
      </w:r>
      <w:proofErr w:type="gramEnd"/>
      <w:r>
        <w:t xml:space="preserve"> For fetching the dataset.</w:t>
      </w:r>
    </w:p>
    <w:p w:rsidR="00172E94" w:rsidRDefault="00172E94" w:rsidP="009F7F7A">
      <w:pPr>
        <w:ind w:left="360"/>
      </w:pPr>
    </w:p>
    <w:p w:rsidR="00172E94" w:rsidRDefault="00172E94" w:rsidP="00172E94">
      <w:pPr>
        <w:pStyle w:val="Heading2"/>
      </w:pPr>
      <w:r>
        <w:t>RESULTS:-</w:t>
      </w:r>
    </w:p>
    <w:p w:rsidR="00172E94" w:rsidRDefault="00172E94" w:rsidP="00172E94">
      <w:pPr>
        <w:pStyle w:val="Heading2"/>
      </w:pPr>
    </w:p>
    <w:p w:rsidR="00172E94" w:rsidRDefault="005E608D" w:rsidP="00172E94">
      <w:r>
        <w:t xml:space="preserve">Total samples are </w:t>
      </w:r>
      <w:proofErr w:type="gramStart"/>
      <w:r>
        <w:t xml:space="preserve">891 </w:t>
      </w:r>
      <w:r w:rsidR="00172E94">
        <w:t xml:space="preserve"> of</w:t>
      </w:r>
      <w:proofErr w:type="gramEnd"/>
      <w:r w:rsidR="00172E94">
        <w:t xml:space="preserve"> the actual number of passengers on board the Titanic (2,224).</w:t>
      </w:r>
    </w:p>
    <w:p w:rsidR="00172E94" w:rsidRDefault="005E608D" w:rsidP="00172E94">
      <w:proofErr w:type="spellStart"/>
      <w:r w:rsidRPr="005E608D">
        <w:t>Pclass</w:t>
      </w:r>
      <w:proofErr w:type="spellEnd"/>
      <w:r w:rsidRPr="005E608D">
        <w:t>=</w:t>
      </w:r>
      <w:proofErr w:type="gramStart"/>
      <w:r w:rsidRPr="005E608D">
        <w:t>3</w:t>
      </w:r>
      <w:proofErr w:type="gramEnd"/>
      <w:r w:rsidRPr="005E608D">
        <w:t xml:space="preserve"> had most passengers, however most did not survive.</w:t>
      </w:r>
    </w:p>
    <w:p w:rsidR="005E608D" w:rsidRDefault="005E608D" w:rsidP="00172E94">
      <w:r w:rsidRPr="005E608D">
        <w:t>Female passengers had much better survival rate than males except in Embarked=C where males had higher survival rate.</w:t>
      </w:r>
    </w:p>
    <w:p w:rsidR="005E608D" w:rsidRDefault="005E608D" w:rsidP="005E608D">
      <w:r>
        <w:t>Infants (Age &lt;=4) had high survival rate.</w:t>
      </w:r>
    </w:p>
    <w:p w:rsidR="005E608D" w:rsidRDefault="005E608D" w:rsidP="005E608D">
      <w:r>
        <w:lastRenderedPageBreak/>
        <w:t>Oldest passengers (Age = 80) survived.</w:t>
      </w:r>
    </w:p>
    <w:p w:rsidR="005E608D" w:rsidRDefault="005E608D" w:rsidP="005E608D">
      <w:r>
        <w:t>Large number of 15-25 year olds did not survive.</w:t>
      </w:r>
    </w:p>
    <w:p w:rsidR="005E608D" w:rsidRDefault="005E608D" w:rsidP="005E608D">
      <w:r>
        <w:t>Most passengers are in 15-35 age range.</w:t>
      </w:r>
    </w:p>
    <w:p w:rsidR="005B62EE" w:rsidRDefault="005B62EE" w:rsidP="005E608D"/>
    <w:p w:rsidR="005B62EE" w:rsidRDefault="005B62EE" w:rsidP="005E608D">
      <w:r>
        <w:rPr>
          <w:noProof/>
        </w:rPr>
        <w:drawing>
          <wp:inline distT="0" distB="0" distL="0" distR="0" wp14:anchorId="08EAD62B" wp14:editId="37293807">
            <wp:extent cx="54864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91180"/>
                    </a:xfrm>
                    <a:prstGeom prst="rect">
                      <a:avLst/>
                    </a:prstGeom>
                  </pic:spPr>
                </pic:pic>
              </a:graphicData>
            </a:graphic>
          </wp:inline>
        </w:drawing>
      </w:r>
    </w:p>
    <w:p w:rsidR="005B62EE" w:rsidRDefault="005B62EE" w:rsidP="005E608D">
      <w:r>
        <w:rPr>
          <w:noProof/>
        </w:rPr>
        <w:drawing>
          <wp:inline distT="0" distB="0" distL="0" distR="0" wp14:anchorId="04D35FCC" wp14:editId="2D178A68">
            <wp:extent cx="54864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1180"/>
                    </a:xfrm>
                    <a:prstGeom prst="rect">
                      <a:avLst/>
                    </a:prstGeom>
                  </pic:spPr>
                </pic:pic>
              </a:graphicData>
            </a:graphic>
          </wp:inline>
        </w:drawing>
      </w:r>
    </w:p>
    <w:p w:rsidR="005B62EE" w:rsidRDefault="005B62EE" w:rsidP="005E608D">
      <w:r>
        <w:rPr>
          <w:noProof/>
        </w:rPr>
        <w:lastRenderedPageBreak/>
        <w:drawing>
          <wp:inline distT="0" distB="0" distL="0" distR="0" wp14:anchorId="087B52D3" wp14:editId="73E37559">
            <wp:extent cx="54864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1180"/>
                    </a:xfrm>
                    <a:prstGeom prst="rect">
                      <a:avLst/>
                    </a:prstGeom>
                  </pic:spPr>
                </pic:pic>
              </a:graphicData>
            </a:graphic>
          </wp:inline>
        </w:drawing>
      </w:r>
    </w:p>
    <w:p w:rsidR="005B62EE" w:rsidRDefault="005B62EE" w:rsidP="005E608D">
      <w:r>
        <w:rPr>
          <w:noProof/>
        </w:rPr>
        <w:drawing>
          <wp:inline distT="0" distB="0" distL="0" distR="0" wp14:anchorId="1EE66020" wp14:editId="31ECCBEE">
            <wp:extent cx="5486400" cy="309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91180"/>
                    </a:xfrm>
                    <a:prstGeom prst="rect">
                      <a:avLst/>
                    </a:prstGeom>
                  </pic:spPr>
                </pic:pic>
              </a:graphicData>
            </a:graphic>
          </wp:inline>
        </w:drawing>
      </w:r>
    </w:p>
    <w:p w:rsidR="005E608D" w:rsidRDefault="005E608D" w:rsidP="00172E94"/>
    <w:p w:rsidR="00172E94" w:rsidRDefault="00172E94" w:rsidP="00172E94">
      <w:pPr>
        <w:pStyle w:val="Heading2"/>
      </w:pPr>
      <w:r>
        <w:t>REcommendationS:-</w:t>
      </w:r>
    </w:p>
    <w:p w:rsidR="00172E94" w:rsidRDefault="00172E94" w:rsidP="00172E94">
      <w:r>
        <w:t xml:space="preserve">The dataset analysis </w:t>
      </w:r>
      <w:proofErr w:type="gramStart"/>
      <w:r>
        <w:t>was carried out</w:t>
      </w:r>
      <w:proofErr w:type="gramEnd"/>
      <w:r>
        <w:t xml:space="preserve"> on training set only, so it is recommended to carry out similar analysis on the testing set. Predictive algorithms like Multiple Regression or Decision Tree </w:t>
      </w:r>
      <w:proofErr w:type="gramStart"/>
      <w:r>
        <w:t>can be applied</w:t>
      </w:r>
      <w:proofErr w:type="gramEnd"/>
      <w:r>
        <w:t xml:space="preserve"> on both the datasets to predict </w:t>
      </w:r>
      <w:r w:rsidR="00AE0EF1">
        <w:t>survival rate</w:t>
      </w:r>
      <w:r>
        <w:t>.</w:t>
      </w:r>
    </w:p>
    <w:p w:rsidR="00172E94" w:rsidRDefault="00172E94" w:rsidP="00172E94">
      <w:r>
        <w:lastRenderedPageBreak/>
        <w:t>This simple analysis confirms our assumptions as decisions for subsequent workflow stages.</w:t>
      </w:r>
    </w:p>
    <w:p w:rsidR="00172E94" w:rsidRDefault="00172E94" w:rsidP="00172E94">
      <w:r>
        <w:t xml:space="preserve">We should consider </w:t>
      </w:r>
      <w:proofErr w:type="gramStart"/>
      <w:r>
        <w:t>Age</w:t>
      </w:r>
      <w:r w:rsidR="005E608D">
        <w:t xml:space="preserve"> </w:t>
      </w:r>
      <w:r>
        <w:t xml:space="preserve"> in</w:t>
      </w:r>
      <w:proofErr w:type="gramEnd"/>
      <w:r>
        <w:t xml:space="preserve"> our model training.</w:t>
      </w:r>
    </w:p>
    <w:p w:rsidR="00172E94" w:rsidRDefault="00172E94" w:rsidP="00172E94">
      <w:r>
        <w:t>Complete the Age feature</w:t>
      </w:r>
      <w:r w:rsidR="005E608D">
        <w:t xml:space="preserve"> for null </w:t>
      </w:r>
      <w:proofErr w:type="gramStart"/>
      <w:r w:rsidR="005E608D">
        <w:t xml:space="preserve">values </w:t>
      </w:r>
      <w:r>
        <w:t>.</w:t>
      </w:r>
      <w:proofErr w:type="gramEnd"/>
    </w:p>
    <w:p w:rsidR="00172E94" w:rsidRDefault="005E608D" w:rsidP="00172E94">
      <w:r>
        <w:t xml:space="preserve">We should band age </w:t>
      </w:r>
      <w:proofErr w:type="gramStart"/>
      <w:r>
        <w:t xml:space="preserve">groups </w:t>
      </w:r>
      <w:r w:rsidR="00172E94">
        <w:t>.</w:t>
      </w:r>
      <w:proofErr w:type="gramEnd"/>
    </w:p>
    <w:p w:rsidR="007F7059" w:rsidRDefault="007F7059" w:rsidP="00172E94"/>
    <w:p w:rsidR="007F7059" w:rsidRDefault="007F7059" w:rsidP="007F7059">
      <w:pPr>
        <w:pStyle w:val="Heading2"/>
      </w:pPr>
      <w:r>
        <w:t xml:space="preserve">Summary:- </w:t>
      </w:r>
    </w:p>
    <w:p w:rsidR="007F7059" w:rsidRDefault="007F7059" w:rsidP="007F7059">
      <w:r>
        <w:t>From the analysis, we can conclude that there is a high correlation between two factors:-</w:t>
      </w:r>
    </w:p>
    <w:p w:rsidR="007F7059" w:rsidRDefault="007F7059" w:rsidP="007F7059">
      <w:pPr>
        <w:pStyle w:val="ListParagraph"/>
        <w:numPr>
          <w:ilvl w:val="0"/>
          <w:numId w:val="19"/>
        </w:numPr>
      </w:pPr>
      <w:r>
        <w:t>The passenger’s gender and their class.</w:t>
      </w:r>
    </w:p>
    <w:p w:rsidR="007F7059" w:rsidRDefault="007F7059" w:rsidP="007F7059">
      <w:pPr>
        <w:pStyle w:val="ListParagraph"/>
        <w:numPr>
          <w:ilvl w:val="0"/>
          <w:numId w:val="19"/>
        </w:numPr>
      </w:pPr>
      <w:r>
        <w:t xml:space="preserve">The survivors and their port of </w:t>
      </w:r>
      <w:proofErr w:type="spellStart"/>
      <w:r>
        <w:t>embarkment</w:t>
      </w:r>
      <w:proofErr w:type="spellEnd"/>
      <w:r>
        <w:t>.</w:t>
      </w:r>
    </w:p>
    <w:p w:rsidR="007F7059" w:rsidRPr="007F7059" w:rsidRDefault="007F7059" w:rsidP="007F7059">
      <w:r>
        <w:t xml:space="preserve">Females had a higher survival </w:t>
      </w:r>
      <w:r w:rsidR="002A0818">
        <w:t xml:space="preserve">rate than males. </w:t>
      </w:r>
      <w:r w:rsidR="00AE0EF1">
        <w:t>Children</w:t>
      </w:r>
      <w:r w:rsidR="002A0818">
        <w:t xml:space="preserve"> had a nearly 50-50% survival chances, while senior citizens had the lowest chance of survival. People who boarded </w:t>
      </w:r>
      <w:proofErr w:type="gramStart"/>
      <w:r w:rsidR="002A0818">
        <w:t>the  first</w:t>
      </w:r>
      <w:proofErr w:type="gramEnd"/>
      <w:r w:rsidR="002A0818">
        <w:t xml:space="preserve"> class were far more likely to survive than those who had boarded second and third class.  People who embarked from the port of Queenstown had a higher survival rate (65%) than those who embarked from </w:t>
      </w:r>
      <w:proofErr w:type="spellStart"/>
      <w:r w:rsidR="002A0818">
        <w:t>Cherboug</w:t>
      </w:r>
      <w:proofErr w:type="spellEnd"/>
      <w:r w:rsidR="002A0818">
        <w:t xml:space="preserve"> or Southampton.</w:t>
      </w:r>
    </w:p>
    <w:p w:rsidR="005E608D" w:rsidRDefault="005E608D" w:rsidP="00172E94"/>
    <w:p w:rsidR="005E608D" w:rsidRDefault="005E608D" w:rsidP="005E608D">
      <w:pPr>
        <w:pStyle w:val="Heading2"/>
      </w:pPr>
      <w:r>
        <w:t>REferenceS:-</w:t>
      </w:r>
    </w:p>
    <w:p w:rsidR="005E608D" w:rsidRDefault="00D05829" w:rsidP="005E608D">
      <w:hyperlink r:id="rId12" w:history="1">
        <w:r w:rsidR="005E608D" w:rsidRPr="00091B21">
          <w:rPr>
            <w:rStyle w:val="Hyperlink"/>
          </w:rPr>
          <w:t>https://www.kaggle.com/monfilier/titanic-survival-prediction</w:t>
        </w:r>
      </w:hyperlink>
    </w:p>
    <w:p w:rsidR="005E608D" w:rsidRDefault="00D05829" w:rsidP="005E608D">
      <w:hyperlink r:id="rId13" w:history="1">
        <w:r w:rsidR="005E608D" w:rsidRPr="00091B21">
          <w:rPr>
            <w:rStyle w:val="Hyperlink"/>
          </w:rPr>
          <w:t>https://www.kaggle.com/mrisdal/exploring-survival-on-the-titanic</w:t>
        </w:r>
      </w:hyperlink>
    </w:p>
    <w:p w:rsidR="005E608D" w:rsidRDefault="00D05829" w:rsidP="005E608D">
      <w:hyperlink r:id="rId14" w:history="1">
        <w:r w:rsidR="005E608D" w:rsidRPr="00091B21">
          <w:rPr>
            <w:rStyle w:val="Hyperlink"/>
          </w:rPr>
          <w:t>https://www.kaggle.com/startupsci/titanic-data-science-solutions</w:t>
        </w:r>
      </w:hyperlink>
    </w:p>
    <w:p w:rsidR="005E608D" w:rsidRDefault="00D05829" w:rsidP="005E608D">
      <w:hyperlink r:id="rId15" w:history="1">
        <w:r w:rsidR="005E608D" w:rsidRPr="00091B21">
          <w:rPr>
            <w:rStyle w:val="Hyperlink"/>
          </w:rPr>
          <w:t>https://www.kaggle.com/c/titanic/discussion/10151</w:t>
        </w:r>
      </w:hyperlink>
    </w:p>
    <w:p w:rsidR="005E608D" w:rsidRPr="005E608D" w:rsidRDefault="005E608D" w:rsidP="005E608D"/>
    <w:p w:rsidR="005E608D" w:rsidRPr="00172E94" w:rsidRDefault="005E608D" w:rsidP="00172E94"/>
    <w:p w:rsidR="00172E94" w:rsidRPr="00172E94" w:rsidRDefault="00172E94" w:rsidP="00172E94"/>
    <w:p w:rsidR="00172E94" w:rsidRDefault="00172E94" w:rsidP="00172E94">
      <w:pPr>
        <w:pStyle w:val="Heading2"/>
      </w:pPr>
      <w:r>
        <w:t xml:space="preserve"> </w:t>
      </w:r>
      <w:bookmarkStart w:id="5" w:name="_GoBack"/>
      <w:bookmarkEnd w:id="5"/>
    </w:p>
    <w:p w:rsidR="009F7F7A" w:rsidRPr="00D029AC" w:rsidRDefault="009F7F7A" w:rsidP="009F7F7A"/>
    <w:p w:rsidR="00D029AC" w:rsidRDefault="00D029AC" w:rsidP="00D029AC"/>
    <w:p w:rsidR="00D029AC" w:rsidRPr="00D029AC" w:rsidRDefault="00D029AC" w:rsidP="00D029AC"/>
    <w:p w:rsidR="009F547C" w:rsidRPr="009F547C" w:rsidRDefault="009F547C" w:rsidP="009F547C"/>
    <w:p w:rsidR="009F547C" w:rsidRPr="009F547C" w:rsidRDefault="009F547C" w:rsidP="009F547C"/>
    <w:p w:rsidR="009F547C" w:rsidRDefault="009F547C" w:rsidP="00FB5BAD"/>
    <w:p w:rsidR="00FB5BAD" w:rsidRDefault="00FB5BAD" w:rsidP="00FB5BAD"/>
    <w:p w:rsidR="00FB5BAD" w:rsidRDefault="00FB5BAD" w:rsidP="00FB5BAD"/>
    <w:sectPr w:rsidR="00FB5BAD">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829" w:rsidRDefault="00D05829" w:rsidP="00C6554A">
      <w:pPr>
        <w:spacing w:before="0" w:after="0" w:line="240" w:lineRule="auto"/>
      </w:pPr>
      <w:r>
        <w:separator/>
      </w:r>
    </w:p>
  </w:endnote>
  <w:endnote w:type="continuationSeparator" w:id="0">
    <w:p w:rsidR="00D05829" w:rsidRDefault="00D058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C414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829" w:rsidRDefault="00D05829" w:rsidP="00C6554A">
      <w:pPr>
        <w:spacing w:before="0" w:after="0" w:line="240" w:lineRule="auto"/>
      </w:pPr>
      <w:r>
        <w:separator/>
      </w:r>
    </w:p>
  </w:footnote>
  <w:footnote w:type="continuationSeparator" w:id="0">
    <w:p w:rsidR="00D05829" w:rsidRDefault="00D0582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A82DD0"/>
    <w:multiLevelType w:val="hybridMultilevel"/>
    <w:tmpl w:val="92E0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8A5096D"/>
    <w:multiLevelType w:val="hybridMultilevel"/>
    <w:tmpl w:val="4EE8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01180"/>
    <w:multiLevelType w:val="hybridMultilevel"/>
    <w:tmpl w:val="E962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322076"/>
    <w:multiLevelType w:val="hybridMultilevel"/>
    <w:tmpl w:val="4918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9B"/>
    <w:rsid w:val="000A6CED"/>
    <w:rsid w:val="00172E94"/>
    <w:rsid w:val="00205B2E"/>
    <w:rsid w:val="002554CD"/>
    <w:rsid w:val="00293B83"/>
    <w:rsid w:val="002A0818"/>
    <w:rsid w:val="002B4294"/>
    <w:rsid w:val="003275E6"/>
    <w:rsid w:val="00333D0D"/>
    <w:rsid w:val="00367D9B"/>
    <w:rsid w:val="003A390D"/>
    <w:rsid w:val="004C049F"/>
    <w:rsid w:val="005000E2"/>
    <w:rsid w:val="0057282B"/>
    <w:rsid w:val="005B62EE"/>
    <w:rsid w:val="005E608D"/>
    <w:rsid w:val="006A3CE7"/>
    <w:rsid w:val="007F3F89"/>
    <w:rsid w:val="007F7059"/>
    <w:rsid w:val="009F547C"/>
    <w:rsid w:val="009F7F7A"/>
    <w:rsid w:val="00AC4143"/>
    <w:rsid w:val="00AE0EF1"/>
    <w:rsid w:val="00C6554A"/>
    <w:rsid w:val="00D029AC"/>
    <w:rsid w:val="00D05829"/>
    <w:rsid w:val="00DC64C2"/>
    <w:rsid w:val="00E75A63"/>
    <w:rsid w:val="00ED7C44"/>
    <w:rsid w:val="00FB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15D17"/>
  <w15:chartTrackingRefBased/>
  <w15:docId w15:val="{911A61C7-587F-4D41-95CF-80F2DCB0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A6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mrisdal/exploring-survival-on-the-titani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monfilier/titanic-survival-predi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c/titanic/discussion/1015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startupsci/titanic-data-science-solu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R_COMPUTER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111</TotalTime>
  <Pages>7</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A_R_COMPUTERS</dc:creator>
  <cp:keywords/>
  <dc:description/>
  <cp:lastModifiedBy>A_R_COMPUTERS</cp:lastModifiedBy>
  <cp:revision>6</cp:revision>
  <dcterms:created xsi:type="dcterms:W3CDTF">2018-07-30T11:42:00Z</dcterms:created>
  <dcterms:modified xsi:type="dcterms:W3CDTF">2018-07-31T15:07:00Z</dcterms:modified>
</cp:coreProperties>
</file>